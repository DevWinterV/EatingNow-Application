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324" w:tblpY="706"/>
        <w:tblW w:w="10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0"/>
      </w:tblGrid>
      <w:tr w:rsidR="005B3349" w:rsidRPr="00AD73D8" w14:paraId="4326F3EA" w14:textId="77777777" w:rsidTr="009957AF">
        <w:trPr>
          <w:trHeight w:val="475"/>
        </w:trPr>
        <w:tc>
          <w:tcPr>
            <w:tcW w:w="10710" w:type="dxa"/>
            <w:tcBorders>
              <w:top w:val="single" w:sz="4" w:space="0" w:color="auto"/>
              <w:left w:val="single" w:sz="4" w:space="0" w:color="auto"/>
              <w:bottom w:val="single" w:sz="4" w:space="0" w:color="auto"/>
              <w:right w:val="single" w:sz="4" w:space="0" w:color="auto"/>
            </w:tcBorders>
          </w:tcPr>
          <w:p w14:paraId="04F3C2AC" w14:textId="287490F8" w:rsidR="005B3349" w:rsidRPr="00AD73D8" w:rsidRDefault="005B3349" w:rsidP="00901325">
            <w:pPr>
              <w:tabs>
                <w:tab w:val="center" w:pos="4874"/>
                <w:tab w:val="left" w:pos="7590"/>
              </w:tabs>
              <w:ind w:right="409"/>
              <w:rPr>
                <w:b/>
              </w:rPr>
            </w:pPr>
          </w:p>
          <w:p w14:paraId="167FE2A8" w14:textId="77777777" w:rsidR="005B3349" w:rsidRPr="003D085C" w:rsidRDefault="005B3349" w:rsidP="009957AF">
            <w:pPr>
              <w:tabs>
                <w:tab w:val="center" w:pos="4874"/>
                <w:tab w:val="left" w:pos="7590"/>
              </w:tabs>
              <w:rPr>
                <w:b/>
                <w:sz w:val="40"/>
                <w:szCs w:val="40"/>
              </w:rPr>
            </w:pPr>
            <w:r w:rsidRPr="00AD73D8">
              <w:rPr>
                <w:b/>
              </w:rPr>
              <w:t xml:space="preserve">                                                         </w:t>
            </w:r>
            <w:r>
              <w:rPr>
                <w:b/>
              </w:rPr>
              <w:t xml:space="preserve">                   </w:t>
            </w:r>
            <w:r w:rsidRPr="003D085C">
              <w:rPr>
                <w:b/>
                <w:sz w:val="40"/>
                <w:szCs w:val="40"/>
              </w:rPr>
              <w:t xml:space="preserve">                </w:t>
            </w:r>
          </w:p>
        </w:tc>
      </w:tr>
      <w:tr w:rsidR="005B3349" w:rsidRPr="00AD73D8" w14:paraId="022F01FA" w14:textId="77777777" w:rsidTr="009957AF">
        <w:trPr>
          <w:trHeight w:val="1445"/>
        </w:trPr>
        <w:tc>
          <w:tcPr>
            <w:tcW w:w="10710" w:type="dxa"/>
            <w:tcBorders>
              <w:top w:val="single" w:sz="4" w:space="0" w:color="auto"/>
              <w:left w:val="single" w:sz="4" w:space="0" w:color="auto"/>
              <w:bottom w:val="single" w:sz="4" w:space="0" w:color="auto"/>
              <w:right w:val="single" w:sz="4" w:space="0" w:color="auto"/>
            </w:tcBorders>
          </w:tcPr>
          <w:p w14:paraId="48682A47" w14:textId="77777777" w:rsidR="005B3349" w:rsidRPr="009957AF" w:rsidRDefault="005B3349" w:rsidP="009957AF">
            <w:pPr>
              <w:rPr>
                <w:rFonts w:ascii="Calibri" w:hAnsi="Calibri" w:cs="Calibri"/>
                <w:b/>
                <w:bCs/>
                <w:color w:val="0070C0"/>
                <w:sz w:val="22"/>
                <w:szCs w:val="22"/>
              </w:rPr>
            </w:pPr>
            <w:r w:rsidRPr="009957AF">
              <w:rPr>
                <w:rFonts w:ascii="Calibri" w:hAnsi="Calibri" w:cs="Calibri"/>
                <w:b/>
                <w:bCs/>
                <w:color w:val="0070C0"/>
                <w:sz w:val="22"/>
                <w:szCs w:val="22"/>
              </w:rPr>
              <w:t>HỆ THỐNG PHÂN PHỐI</w:t>
            </w:r>
          </w:p>
          <w:p w14:paraId="5F2AD090" w14:textId="77777777" w:rsidR="005B3349" w:rsidRPr="009957AF" w:rsidRDefault="005B3349" w:rsidP="009957AF">
            <w:pPr>
              <w:rPr>
                <w:rFonts w:ascii="Calibri" w:hAnsi="Calibri" w:cs="Calibri"/>
                <w:b/>
                <w:color w:val="17365D"/>
                <w:sz w:val="22"/>
                <w:szCs w:val="22"/>
              </w:rPr>
            </w:pPr>
            <w:r w:rsidRPr="009957AF">
              <w:rPr>
                <w:rFonts w:ascii="Calibri" w:hAnsi="Calibri" w:cs="Calibri"/>
                <w:b/>
                <w:color w:val="17365D"/>
                <w:sz w:val="22"/>
                <w:szCs w:val="22"/>
              </w:rPr>
              <w:t>TP. HCM        : 62C, Nguyễn Thị Thập, P. Bình Thuận</w:t>
            </w:r>
            <w:r w:rsidR="004276F0" w:rsidRPr="009957AF">
              <w:rPr>
                <w:rFonts w:ascii="Calibri" w:hAnsi="Calibri" w:cs="Calibri"/>
                <w:b/>
                <w:color w:val="17365D"/>
                <w:sz w:val="22"/>
                <w:szCs w:val="22"/>
              </w:rPr>
              <w:t>, Q7, TP. HCM</w:t>
            </w:r>
            <w:r w:rsidRPr="009957AF">
              <w:rPr>
                <w:rFonts w:ascii="Calibri" w:hAnsi="Calibri" w:cs="Calibri"/>
                <w:b/>
                <w:color w:val="17365D"/>
                <w:sz w:val="22"/>
                <w:szCs w:val="22"/>
              </w:rPr>
              <w:t xml:space="preserve">        </w:t>
            </w:r>
            <w:r w:rsidR="004276F0" w:rsidRPr="009957AF">
              <w:rPr>
                <w:rFonts w:ascii="Calibri" w:hAnsi="Calibri" w:cs="Calibri"/>
                <w:b/>
                <w:color w:val="17365D"/>
                <w:sz w:val="22"/>
                <w:szCs w:val="22"/>
              </w:rPr>
              <w:t xml:space="preserve">            </w:t>
            </w:r>
            <w:r w:rsidR="009957AF" w:rsidRPr="009957AF">
              <w:rPr>
                <w:rFonts w:ascii="Calibri" w:hAnsi="Calibri" w:cs="Calibri"/>
                <w:b/>
                <w:color w:val="17365D"/>
                <w:sz w:val="22"/>
                <w:szCs w:val="22"/>
              </w:rPr>
              <w:t xml:space="preserve">                  </w:t>
            </w:r>
            <w:r w:rsidR="009957AF">
              <w:rPr>
                <w:rFonts w:ascii="Calibri" w:hAnsi="Calibri" w:cs="Calibri"/>
                <w:b/>
                <w:color w:val="17365D"/>
                <w:sz w:val="22"/>
                <w:szCs w:val="22"/>
              </w:rPr>
              <w:t xml:space="preserve">            </w:t>
            </w:r>
            <w:r w:rsidRPr="009957AF">
              <w:rPr>
                <w:rFonts w:ascii="Calibri" w:hAnsi="Calibri" w:cs="Calibri"/>
                <w:b/>
                <w:color w:val="17365D"/>
                <w:sz w:val="22"/>
                <w:szCs w:val="22"/>
              </w:rPr>
              <w:t>Hotline 0937.378.343</w:t>
            </w:r>
          </w:p>
          <w:p w14:paraId="08901E4D" w14:textId="77777777" w:rsidR="005B3349" w:rsidRPr="009957AF" w:rsidRDefault="005B3349" w:rsidP="009957AF">
            <w:pPr>
              <w:rPr>
                <w:rFonts w:ascii="Calibri" w:hAnsi="Calibri" w:cs="Calibri"/>
                <w:b/>
                <w:bCs/>
                <w:color w:val="17365D"/>
                <w:sz w:val="22"/>
                <w:szCs w:val="22"/>
              </w:rPr>
            </w:pPr>
            <w:r w:rsidRPr="009957AF">
              <w:rPr>
                <w:rFonts w:ascii="Calibri" w:hAnsi="Calibri" w:cs="Calibri"/>
                <w:b/>
                <w:bCs/>
                <w:color w:val="17365D"/>
                <w:sz w:val="22"/>
                <w:szCs w:val="22"/>
              </w:rPr>
              <w:t xml:space="preserve">Hà Nội           : Km12+800, QL.3, Tổ 6, Thị Trấn Đông Anh, Hà Nội            </w:t>
            </w:r>
            <w:r w:rsidR="004276F0" w:rsidRPr="009957AF">
              <w:rPr>
                <w:rFonts w:ascii="Calibri" w:hAnsi="Calibri" w:cs="Calibri"/>
                <w:b/>
                <w:bCs/>
                <w:color w:val="17365D"/>
                <w:sz w:val="22"/>
                <w:szCs w:val="22"/>
              </w:rPr>
              <w:t xml:space="preserve">                </w:t>
            </w:r>
            <w:r w:rsidR="009957AF" w:rsidRPr="009957AF">
              <w:rPr>
                <w:rFonts w:ascii="Calibri" w:hAnsi="Calibri" w:cs="Calibri"/>
                <w:b/>
                <w:bCs/>
                <w:color w:val="17365D"/>
                <w:sz w:val="22"/>
                <w:szCs w:val="22"/>
              </w:rPr>
              <w:t xml:space="preserve">                         </w:t>
            </w:r>
            <w:r w:rsidRPr="009957AF">
              <w:rPr>
                <w:rFonts w:ascii="Calibri" w:hAnsi="Calibri" w:cs="Calibri"/>
                <w:b/>
                <w:color w:val="17365D"/>
                <w:sz w:val="22"/>
                <w:szCs w:val="22"/>
              </w:rPr>
              <w:t>Hotline 0901.624.343</w:t>
            </w:r>
          </w:p>
          <w:p w14:paraId="1BE7185D" w14:textId="77777777" w:rsidR="005B3349" w:rsidRPr="009957AF" w:rsidRDefault="005B3349" w:rsidP="009957AF">
            <w:pPr>
              <w:rPr>
                <w:rFonts w:ascii="Calibri" w:hAnsi="Calibri" w:cs="Calibri"/>
                <w:b/>
                <w:bCs/>
                <w:color w:val="17365D"/>
                <w:sz w:val="22"/>
                <w:szCs w:val="22"/>
              </w:rPr>
            </w:pPr>
            <w:r w:rsidRPr="009957AF">
              <w:rPr>
                <w:rFonts w:ascii="Calibri" w:hAnsi="Calibri" w:cs="Calibri"/>
                <w:b/>
                <w:bCs/>
                <w:color w:val="17365D"/>
                <w:sz w:val="22"/>
                <w:szCs w:val="22"/>
              </w:rPr>
              <w:t xml:space="preserve">Đồng Nai       : </w:t>
            </w:r>
            <w:r w:rsidR="004276F0" w:rsidRPr="009957AF">
              <w:rPr>
                <w:rFonts w:ascii="Calibri" w:hAnsi="Calibri" w:cs="Calibri"/>
                <w:b/>
                <w:bCs/>
                <w:color w:val="17365D"/>
                <w:sz w:val="22"/>
                <w:szCs w:val="22"/>
              </w:rPr>
              <w:t>Số 10, Đường 2A</w:t>
            </w:r>
            <w:r w:rsidRPr="009957AF">
              <w:rPr>
                <w:rFonts w:ascii="Calibri" w:hAnsi="Calibri" w:cs="Calibri"/>
                <w:b/>
                <w:bCs/>
                <w:color w:val="17365D"/>
                <w:sz w:val="22"/>
                <w:szCs w:val="22"/>
              </w:rPr>
              <w:t>,</w:t>
            </w:r>
            <w:r w:rsidR="004276F0" w:rsidRPr="009957AF">
              <w:rPr>
                <w:rFonts w:ascii="Calibri" w:hAnsi="Calibri" w:cs="Calibri"/>
                <w:b/>
                <w:bCs/>
                <w:color w:val="17365D"/>
                <w:sz w:val="22"/>
                <w:szCs w:val="22"/>
              </w:rPr>
              <w:t xml:space="preserve"> KCN Biên Hòa 2,</w:t>
            </w:r>
            <w:r w:rsidRPr="009957AF">
              <w:rPr>
                <w:rFonts w:ascii="Calibri" w:hAnsi="Calibri" w:cs="Calibri"/>
                <w:b/>
                <w:bCs/>
                <w:color w:val="17365D"/>
                <w:sz w:val="22"/>
                <w:szCs w:val="22"/>
              </w:rPr>
              <w:t xml:space="preserve"> TP. Biên Hòa, </w:t>
            </w:r>
            <w:r w:rsidR="004276F0" w:rsidRPr="009957AF">
              <w:rPr>
                <w:rFonts w:ascii="Calibri" w:hAnsi="Calibri" w:cs="Calibri"/>
                <w:b/>
                <w:bCs/>
                <w:color w:val="17365D"/>
                <w:sz w:val="22"/>
                <w:szCs w:val="22"/>
              </w:rPr>
              <w:t>Đồng Nai</w:t>
            </w:r>
            <w:r w:rsidRPr="009957AF">
              <w:rPr>
                <w:rFonts w:ascii="Calibri" w:hAnsi="Calibri" w:cs="Calibri"/>
                <w:b/>
                <w:bCs/>
                <w:color w:val="17365D"/>
                <w:sz w:val="22"/>
                <w:szCs w:val="22"/>
              </w:rPr>
              <w:t xml:space="preserve">   </w:t>
            </w:r>
            <w:r w:rsidR="004276F0" w:rsidRPr="009957AF">
              <w:rPr>
                <w:rFonts w:ascii="Calibri" w:hAnsi="Calibri" w:cs="Calibri"/>
                <w:b/>
                <w:bCs/>
                <w:color w:val="17365D"/>
                <w:sz w:val="22"/>
                <w:szCs w:val="22"/>
              </w:rPr>
              <w:t xml:space="preserve">    </w:t>
            </w:r>
            <w:r w:rsidR="009957AF" w:rsidRPr="009957AF">
              <w:rPr>
                <w:rFonts w:ascii="Calibri" w:hAnsi="Calibri" w:cs="Calibri"/>
                <w:b/>
                <w:bCs/>
                <w:color w:val="17365D"/>
                <w:sz w:val="22"/>
                <w:szCs w:val="22"/>
              </w:rPr>
              <w:t xml:space="preserve">                  </w:t>
            </w:r>
            <w:r w:rsidR="009957AF">
              <w:rPr>
                <w:rFonts w:ascii="Calibri" w:hAnsi="Calibri" w:cs="Calibri"/>
                <w:b/>
                <w:bCs/>
                <w:color w:val="17365D"/>
                <w:sz w:val="22"/>
                <w:szCs w:val="22"/>
              </w:rPr>
              <w:t xml:space="preserve">            </w:t>
            </w:r>
            <w:r w:rsidRPr="009957AF">
              <w:rPr>
                <w:rFonts w:ascii="Calibri" w:hAnsi="Calibri" w:cs="Calibri"/>
                <w:b/>
                <w:bCs/>
                <w:color w:val="17365D"/>
                <w:sz w:val="22"/>
                <w:szCs w:val="22"/>
              </w:rPr>
              <w:t xml:space="preserve">Hotline 0982.421.343 </w:t>
            </w:r>
          </w:p>
          <w:p w14:paraId="0B9E5798" w14:textId="77777777" w:rsidR="005B3349" w:rsidRPr="009957AF" w:rsidRDefault="005B3349" w:rsidP="009957AF">
            <w:pPr>
              <w:rPr>
                <w:rFonts w:ascii="Calibri" w:hAnsi="Calibri" w:cs="Calibri"/>
                <w:b/>
                <w:color w:val="17365D"/>
                <w:sz w:val="22"/>
                <w:szCs w:val="22"/>
              </w:rPr>
            </w:pPr>
            <w:r w:rsidRPr="009957AF">
              <w:rPr>
                <w:rFonts w:ascii="Calibri" w:hAnsi="Calibri" w:cs="Calibri"/>
                <w:b/>
                <w:color w:val="17365D"/>
                <w:sz w:val="22"/>
                <w:szCs w:val="22"/>
              </w:rPr>
              <w:t xml:space="preserve">Bình Dương : Số 10, QL.13, Lái Thiêu, Thuận An, Bình Dương.                 </w:t>
            </w:r>
            <w:r w:rsidR="004276F0" w:rsidRPr="009957AF">
              <w:rPr>
                <w:rFonts w:ascii="Calibri" w:hAnsi="Calibri" w:cs="Calibri"/>
                <w:b/>
                <w:color w:val="17365D"/>
                <w:sz w:val="22"/>
                <w:szCs w:val="22"/>
              </w:rPr>
              <w:t xml:space="preserve">          </w:t>
            </w:r>
            <w:r w:rsidR="009957AF" w:rsidRPr="009957AF">
              <w:rPr>
                <w:rFonts w:ascii="Calibri" w:hAnsi="Calibri" w:cs="Calibri"/>
                <w:b/>
                <w:color w:val="17365D"/>
                <w:sz w:val="22"/>
                <w:szCs w:val="22"/>
              </w:rPr>
              <w:t xml:space="preserve">                  </w:t>
            </w:r>
            <w:r w:rsidR="009957AF">
              <w:rPr>
                <w:rFonts w:ascii="Calibri" w:hAnsi="Calibri" w:cs="Calibri"/>
                <w:b/>
                <w:color w:val="17365D"/>
                <w:sz w:val="22"/>
                <w:szCs w:val="22"/>
              </w:rPr>
              <w:t xml:space="preserve">            </w:t>
            </w:r>
            <w:r w:rsidRPr="009957AF">
              <w:rPr>
                <w:rFonts w:ascii="Calibri" w:hAnsi="Calibri" w:cs="Calibri"/>
                <w:b/>
                <w:color w:val="17365D"/>
                <w:sz w:val="22"/>
                <w:szCs w:val="22"/>
              </w:rPr>
              <w:t>Hotline 0933.671.343</w:t>
            </w:r>
          </w:p>
          <w:p w14:paraId="54931159" w14:textId="77777777" w:rsidR="009957AF" w:rsidRPr="009957AF" w:rsidRDefault="009957AF" w:rsidP="009957AF">
            <w:pPr>
              <w:rPr>
                <w:rFonts w:ascii="Calibri" w:hAnsi="Calibri" w:cs="Calibri"/>
                <w:b/>
                <w:color w:val="17365D"/>
                <w:sz w:val="22"/>
                <w:szCs w:val="22"/>
              </w:rPr>
            </w:pPr>
            <w:r w:rsidRPr="009957AF">
              <w:rPr>
                <w:rFonts w:ascii="Calibri" w:hAnsi="Calibri" w:cs="Calibri"/>
                <w:b/>
                <w:color w:val="17365D"/>
                <w:sz w:val="22"/>
                <w:szCs w:val="22"/>
              </w:rPr>
              <w:t>Quy Nhơn: Thửa đất số 42, TBĐ số 50, KV 8, P.Bùi Thị Xuân, TP. Quy Nhơn,  T.Bình Định         Hotline 0981.718.343</w:t>
            </w:r>
          </w:p>
          <w:p w14:paraId="290D66D7" w14:textId="77777777" w:rsidR="005B3349" w:rsidRPr="009957AF" w:rsidRDefault="005B3349" w:rsidP="009957AF">
            <w:pPr>
              <w:rPr>
                <w:sz w:val="22"/>
                <w:szCs w:val="22"/>
              </w:rPr>
            </w:pPr>
            <w:r w:rsidRPr="009957AF">
              <w:rPr>
                <w:rFonts w:ascii="Calibri" w:hAnsi="Calibri" w:cs="Calibri"/>
                <w:b/>
                <w:color w:val="17365D"/>
                <w:sz w:val="22"/>
                <w:szCs w:val="22"/>
              </w:rPr>
              <w:t>Website        :</w:t>
            </w:r>
            <w:r w:rsidRPr="009957AF">
              <w:rPr>
                <w:rFonts w:ascii="Calibri" w:hAnsi="Calibri" w:cs="Calibri"/>
                <w:b/>
                <w:color w:val="2F5496"/>
                <w:sz w:val="22"/>
                <w:szCs w:val="22"/>
              </w:rPr>
              <w:t xml:space="preserve"> </w:t>
            </w:r>
            <w:r w:rsidRPr="009957AF">
              <w:rPr>
                <w:rFonts w:ascii="Calibri" w:hAnsi="Calibri" w:cs="Calibri"/>
                <w:b/>
                <w:color w:val="0070C0"/>
                <w:sz w:val="22"/>
                <w:szCs w:val="22"/>
              </w:rPr>
              <w:t>www.daiphucvinh.com.vn  , www.holztek.com.vn , www.woodmaster.com.vn</w:t>
            </w:r>
            <w:r w:rsidRPr="009957AF">
              <w:rPr>
                <w:rFonts w:ascii="Calibri" w:hAnsi="Calibri" w:cs="Calibri"/>
                <w:b/>
                <w:color w:val="2F5496"/>
                <w:sz w:val="22"/>
                <w:szCs w:val="22"/>
              </w:rPr>
              <w:t xml:space="preserve"> </w:t>
            </w:r>
          </w:p>
        </w:tc>
      </w:tr>
    </w:tbl>
    <w:p w14:paraId="606B8C51" w14:textId="1AEA3763" w:rsidR="00F428B7" w:rsidRPr="00F428B7" w:rsidRDefault="00000000" w:rsidP="00A73DF3">
      <w:pPr>
        <w:keepNext/>
        <w:outlineLvl w:val="1"/>
        <w:rPr>
          <w:bCs/>
          <w:i/>
          <w:color w:val="FF0000"/>
          <w:sz w:val="32"/>
          <w:szCs w:val="32"/>
        </w:rPr>
      </w:pPr>
      <w:r>
        <w:rPr>
          <w:noProof/>
        </w:rPr>
        <w:pict w14:anchorId="64304B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2070" type="#_x0000_t75" style="position:absolute;margin-left:-18.7pt;margin-top:-10.45pt;width:521.25pt;height:35.4pt;z-index:1;visibility:visible;mso-position-horizontal-relative:text;mso-position-vertical-relative:text">
            <v:imagedata r:id="rId8" o:title=""/>
          </v:shape>
        </w:pict>
      </w:r>
    </w:p>
    <w:p w14:paraId="18F2D79F" w14:textId="13150744" w:rsidR="00EC5687" w:rsidRPr="00735FB7" w:rsidRDefault="00EC5687" w:rsidP="00EC5687">
      <w:pPr>
        <w:jc w:val="center"/>
        <w:rPr>
          <w:b/>
          <w:sz w:val="40"/>
          <w:szCs w:val="40"/>
        </w:rPr>
      </w:pPr>
      <w:r w:rsidRPr="00D65DA7">
        <w:rPr>
          <w:b/>
          <w:sz w:val="40"/>
          <w:szCs w:val="40"/>
        </w:rPr>
        <w:t>BẢNG BÁO GIÁ</w:t>
      </w:r>
    </w:p>
    <w:p w14:paraId="3746B139" w14:textId="77777777" w:rsidR="00EC5687" w:rsidRPr="00E2727D" w:rsidRDefault="00EC5687" w:rsidP="00EC5687">
      <w:pPr>
        <w:jc w:val="center"/>
        <w:rPr>
          <w:b/>
          <w:szCs w:val="40"/>
        </w:rPr>
      </w:pPr>
    </w:p>
    <w:p w14:paraId="2E09B5F8" w14:textId="7CFBC681" w:rsidR="00EC5687" w:rsidRPr="00E2727D" w:rsidRDefault="00EC5687" w:rsidP="00527A96">
      <w:pPr>
        <w:ind w:left="1440" w:hanging="1440"/>
      </w:pPr>
      <w:r w:rsidRPr="00E2727D">
        <w:rPr>
          <w:b/>
          <w:i/>
          <w:u w:val="single"/>
        </w:rPr>
        <w:t>Kính</w:t>
      </w:r>
      <w:r w:rsidR="00E2727D">
        <w:rPr>
          <w:b/>
          <w:i/>
          <w:u w:val="single"/>
        </w:rPr>
        <w:t xml:space="preserve"> gửi</w:t>
      </w:r>
      <w:r w:rsidRPr="00E2727D">
        <w:rPr>
          <w:b/>
          <w:i/>
          <w:u w:val="single"/>
        </w:rPr>
        <w:t>:</w:t>
      </w:r>
      <w:r w:rsidRPr="00E2727D">
        <w:tab/>
      </w:r>
      <w:r w:rsidR="003B2885" w:rsidRPr="00E2727D">
        <w:rPr>
          <w:b/>
        </w:rPr>
        <w:t>«CongTy»</w:t>
      </w:r>
    </w:p>
    <w:p w14:paraId="4596B1E7" w14:textId="1974421B" w:rsidR="00EC5687" w:rsidRPr="00E2727D" w:rsidRDefault="004F689E" w:rsidP="00EC5687">
      <w:pPr>
        <w:ind w:left="1440"/>
      </w:pPr>
      <w:r w:rsidRPr="00E2727D">
        <w:t xml:space="preserve">Địa Chỉ       </w:t>
      </w:r>
      <w:r w:rsidR="00EC5687" w:rsidRPr="00E2727D">
        <w:t>:</w:t>
      </w:r>
      <w:r w:rsidR="00127304" w:rsidRPr="00E2727D">
        <w:t xml:space="preserve"> </w:t>
      </w:r>
      <w:r w:rsidR="003B2885" w:rsidRPr="00E2727D">
        <w:rPr>
          <w:noProof/>
        </w:rPr>
        <w:t>«DiaChi»</w:t>
      </w:r>
    </w:p>
    <w:p w14:paraId="4133B758" w14:textId="3DE30F95" w:rsidR="00636D65" w:rsidRPr="00E2727D" w:rsidRDefault="008877CB" w:rsidP="008877CB">
      <w:r w:rsidRPr="00E2727D">
        <w:tab/>
      </w:r>
      <w:r w:rsidRPr="00E2727D">
        <w:tab/>
      </w:r>
      <w:r w:rsidR="004F689E" w:rsidRPr="00E2727D">
        <w:t xml:space="preserve">Điện thoại </w:t>
      </w:r>
      <w:r w:rsidR="00EC5687" w:rsidRPr="00E2727D">
        <w:t xml:space="preserve">  :</w:t>
      </w:r>
      <w:r w:rsidR="00636D65" w:rsidRPr="00E2727D">
        <w:t xml:space="preserve"> </w:t>
      </w:r>
      <w:r w:rsidR="00636D65" w:rsidRPr="00E2727D">
        <w:rPr>
          <w:noProof/>
        </w:rPr>
        <w:t>«DienThoai»</w:t>
      </w:r>
      <w:r w:rsidR="00636D65" w:rsidRPr="00E2727D">
        <w:t xml:space="preserve"> </w:t>
      </w:r>
      <w:r w:rsidR="00014B92" w:rsidRPr="00E2727D">
        <w:t xml:space="preserve">  </w:t>
      </w:r>
      <w:r w:rsidR="00636D65" w:rsidRPr="00E2727D">
        <w:t xml:space="preserve">- </w:t>
      </w:r>
      <w:r w:rsidR="00014B92" w:rsidRPr="00E2727D">
        <w:t xml:space="preserve">  </w:t>
      </w:r>
      <w:r w:rsidR="00EC5687" w:rsidRPr="00E2727D">
        <w:t xml:space="preserve">Email: </w:t>
      </w:r>
      <w:r w:rsidR="00636D65" w:rsidRPr="00E2727D">
        <w:rPr>
          <w:noProof/>
        </w:rPr>
        <w:t>«Email»</w:t>
      </w:r>
    </w:p>
    <w:p w14:paraId="780D8F4B" w14:textId="77777777" w:rsidR="00014B92" w:rsidRPr="00E2727D" w:rsidRDefault="00014B92" w:rsidP="008877CB"/>
    <w:p w14:paraId="3B3F38C4" w14:textId="1E572DF1" w:rsidR="00636D65" w:rsidRPr="00E2727D" w:rsidRDefault="00636D65" w:rsidP="00636D65">
      <w:pPr>
        <w:ind w:left="1440" w:hanging="1440"/>
        <w:rPr>
          <w:rStyle w:val="Strong"/>
          <w:b w:val="0"/>
          <w:bCs w:val="0"/>
        </w:rPr>
      </w:pPr>
      <w:r w:rsidRPr="00E2727D">
        <w:rPr>
          <w:b/>
          <w:i/>
          <w:u w:val="single"/>
        </w:rPr>
        <w:t>Ng</w:t>
      </w:r>
      <w:r w:rsidRPr="00E2727D">
        <w:rPr>
          <w:b/>
          <w:i/>
          <w:u w:val="single"/>
          <w:lang w:val="vi-VN"/>
        </w:rPr>
        <w:t>ười</w:t>
      </w:r>
      <w:r w:rsidRPr="00E2727D">
        <w:rPr>
          <w:b/>
          <w:i/>
          <w:u w:val="single"/>
        </w:rPr>
        <w:t xml:space="preserve"> </w:t>
      </w:r>
      <w:r w:rsidR="00E2727D">
        <w:rPr>
          <w:b/>
          <w:i/>
          <w:u w:val="single"/>
        </w:rPr>
        <w:t>gửi</w:t>
      </w:r>
      <w:r w:rsidRPr="00E2727D">
        <w:rPr>
          <w:b/>
          <w:i/>
          <w:u w:val="single"/>
        </w:rPr>
        <w:t>:</w:t>
      </w:r>
      <w:r w:rsidRPr="00E2727D">
        <w:tab/>
      </w:r>
      <w:r w:rsidRPr="00E2727D">
        <w:rPr>
          <w:b/>
        </w:rPr>
        <w:t>«NguoiGui»</w:t>
      </w:r>
      <w:r w:rsidR="00014B92" w:rsidRPr="00E2727D">
        <w:rPr>
          <w:b/>
        </w:rPr>
        <w:t xml:space="preserve">    -   </w:t>
      </w:r>
      <w:r w:rsidR="00014B92" w:rsidRPr="00E2727D">
        <w:t xml:space="preserve"> </w:t>
      </w:r>
      <w:r w:rsidR="00F33C18">
        <w:t xml:space="preserve">Chi nhánh </w:t>
      </w:r>
      <w:r w:rsidRPr="00E2727D">
        <w:rPr>
          <w:b/>
        </w:rPr>
        <w:t>«NguoiGui_ChucVu»</w:t>
      </w:r>
    </w:p>
    <w:p w14:paraId="03718F3F" w14:textId="2DAB8E85" w:rsidR="00636D65" w:rsidRPr="00E2727D" w:rsidRDefault="008877CB" w:rsidP="002E221D">
      <w:pPr>
        <w:rPr>
          <w:lang w:val="fr-FR"/>
        </w:rPr>
      </w:pPr>
      <w:r w:rsidRPr="00E2727D">
        <w:tab/>
      </w:r>
      <w:r w:rsidRPr="00E2727D">
        <w:tab/>
      </w:r>
      <w:r w:rsidRPr="00E2727D">
        <w:rPr>
          <w:lang w:val="fr-FR"/>
        </w:rPr>
        <w:t>Điện thoại</w:t>
      </w:r>
      <w:r w:rsidR="00636D65" w:rsidRPr="00E2727D">
        <w:rPr>
          <w:lang w:val="fr-FR"/>
        </w:rPr>
        <w:t xml:space="preserve">: </w:t>
      </w:r>
      <w:r w:rsidR="00014B92" w:rsidRPr="00E2727D">
        <w:rPr>
          <w:lang w:val="fr-FR"/>
        </w:rPr>
        <w:t xml:space="preserve"> </w:t>
      </w:r>
      <w:r w:rsidR="00636D65" w:rsidRPr="00E2727D">
        <w:rPr>
          <w:noProof/>
          <w:lang w:val="fr-FR"/>
        </w:rPr>
        <w:t>«NguoiGui_DienThoai»</w:t>
      </w:r>
      <w:r w:rsidR="007B6233" w:rsidRPr="00E2727D">
        <w:rPr>
          <w:lang w:val="fr-FR"/>
        </w:rPr>
        <w:t xml:space="preserve">   </w:t>
      </w:r>
      <w:r w:rsidR="00014B92" w:rsidRPr="00E2727D">
        <w:rPr>
          <w:lang w:val="fr-FR"/>
        </w:rPr>
        <w:t xml:space="preserve"> </w:t>
      </w:r>
      <w:r w:rsidR="00636D65" w:rsidRPr="00E2727D">
        <w:rPr>
          <w:lang w:val="fr-FR"/>
        </w:rPr>
        <w:t xml:space="preserve">- </w:t>
      </w:r>
      <w:r w:rsidR="00014B92" w:rsidRPr="00E2727D">
        <w:rPr>
          <w:lang w:val="fr-FR"/>
        </w:rPr>
        <w:t xml:space="preserve">   </w:t>
      </w:r>
      <w:r w:rsidR="00636D65" w:rsidRPr="00E2727D">
        <w:rPr>
          <w:lang w:val="fr-FR"/>
        </w:rPr>
        <w:t xml:space="preserve">Email: </w:t>
      </w:r>
      <w:r w:rsidR="00636D65" w:rsidRPr="00E2727D">
        <w:rPr>
          <w:noProof/>
          <w:lang w:val="fr-FR"/>
        </w:rPr>
        <w:t>«NguoiGui_Email»</w:t>
      </w:r>
    </w:p>
    <w:p w14:paraId="369127C6" w14:textId="77777777" w:rsidR="00EC5687" w:rsidRPr="00E2727D" w:rsidRDefault="00EC5687" w:rsidP="00EC5687">
      <w:pPr>
        <w:ind w:left="720"/>
        <w:rPr>
          <w:lang w:val="fr-FR"/>
        </w:rPr>
      </w:pPr>
      <w:r w:rsidRPr="00E2727D">
        <w:rPr>
          <w:lang w:val="fr-FR"/>
        </w:rPr>
        <w:t xml:space="preserve"> </w:t>
      </w:r>
    </w:p>
    <w:p w14:paraId="79AFA022" w14:textId="77777777" w:rsidR="00EC5687" w:rsidRPr="00636D65" w:rsidRDefault="00EC5687" w:rsidP="00EC5687">
      <w:pPr>
        <w:ind w:left="720" w:firstLine="720"/>
        <w:rPr>
          <w:b/>
          <w:sz w:val="2"/>
          <w:lang w:val="fr-FR"/>
        </w:rPr>
      </w:pPr>
      <w:r w:rsidRPr="00636D65">
        <w:rPr>
          <w:rFonts w:cs="Tahoma"/>
          <w:sz w:val="22"/>
          <w:lang w:val="fr-FR"/>
        </w:rPr>
        <w:tab/>
      </w:r>
      <w:r w:rsidRPr="00636D65">
        <w:rPr>
          <w:rFonts w:cs="Tahoma"/>
          <w:sz w:val="22"/>
          <w:lang w:val="fr-FR"/>
        </w:rPr>
        <w:tab/>
      </w:r>
    </w:p>
    <w:p w14:paraId="619F23F2" w14:textId="77777777" w:rsidR="00EC5687" w:rsidRPr="00636D65" w:rsidRDefault="00EC5687" w:rsidP="00EC5687">
      <w:pPr>
        <w:rPr>
          <w:b/>
          <w:sz w:val="2"/>
          <w:lang w:val="fr-FR"/>
        </w:rPr>
      </w:pPr>
      <w:r w:rsidRPr="00636D65">
        <w:rPr>
          <w:b/>
          <w:lang w:val="fr-FR"/>
        </w:rPr>
        <w:tab/>
      </w:r>
      <w:r w:rsidRPr="00636D65">
        <w:rPr>
          <w:b/>
          <w:lang w:val="fr-FR"/>
        </w:rPr>
        <w:tab/>
      </w:r>
      <w:r w:rsidRPr="00636D65">
        <w:rPr>
          <w:b/>
          <w:lang w:val="fr-FR"/>
        </w:rPr>
        <w:tab/>
      </w:r>
      <w:r w:rsidRPr="00636D65">
        <w:rPr>
          <w:b/>
          <w:lang w:val="fr-FR"/>
        </w:rPr>
        <w:tab/>
      </w:r>
      <w:r w:rsidRPr="00636D65">
        <w:rPr>
          <w:b/>
          <w:lang w:val="fr-FR"/>
        </w:rPr>
        <w:tab/>
      </w:r>
    </w:p>
    <w:p w14:paraId="3132F4D3" w14:textId="77777777" w:rsidR="004C5DE8" w:rsidRPr="00893632" w:rsidRDefault="004C5DE8" w:rsidP="00EC5687">
      <w:pPr>
        <w:rPr>
          <w:rFonts w:eastAsia="Calibri"/>
          <w:color w:val="000000"/>
          <w:lang w:val="vi-VN" w:eastAsia="vi-VN"/>
        </w:rPr>
      </w:pPr>
      <w:r>
        <w:rPr>
          <w:rFonts w:eastAsia="Calibri"/>
          <w:b/>
          <w:bCs/>
          <w:color w:val="000000"/>
          <w:lang w:val="vi-VN" w:eastAsia="vi-VN"/>
        </w:rPr>
        <w:t>CTY TNHH</w:t>
      </w:r>
      <w:r>
        <w:rPr>
          <w:rFonts w:eastAsia="Calibri"/>
          <w:color w:val="000000"/>
          <w:lang w:val="vi-VN" w:eastAsia="vi-VN"/>
        </w:rPr>
        <w:t xml:space="preserve"> </w:t>
      </w:r>
      <w:r>
        <w:rPr>
          <w:rFonts w:eastAsia="Calibri"/>
          <w:b/>
          <w:bCs/>
          <w:color w:val="000000"/>
          <w:lang w:val="vi-VN" w:eastAsia="vi-VN"/>
        </w:rPr>
        <w:t>ĐẠI PHÚC VINH</w:t>
      </w:r>
      <w:r>
        <w:rPr>
          <w:rFonts w:eastAsia="Calibri"/>
          <w:color w:val="000000"/>
          <w:lang w:val="vi-VN" w:eastAsia="vi-VN"/>
        </w:rPr>
        <w:t xml:space="preserve"> chuyên cung cấp các loại máy chế biến gỗ mới và đã qua sử dụng chất lượng cao tại </w:t>
      </w:r>
      <w:r>
        <w:rPr>
          <w:rFonts w:eastAsia="Calibri"/>
          <w:b/>
          <w:bCs/>
          <w:color w:val="000000"/>
          <w:lang w:val="vi-VN" w:eastAsia="vi-VN"/>
        </w:rPr>
        <w:t>VIỆT NAM</w:t>
      </w:r>
      <w:r>
        <w:rPr>
          <w:rFonts w:eastAsia="Calibri"/>
          <w:color w:val="000000"/>
          <w:lang w:val="vi-VN" w:eastAsia="vi-VN"/>
        </w:rPr>
        <w:t xml:space="preserve">. Các máy được nhập khẩu từ Đài Loan, Nhật, Châu Âu…Ngoài ra, chúng tôi còn cung cấp hệ thống hút bụi, thông gió nhà xưởng, hệ thống lò tẩm sấy gỗ, hệ thông dây chuyền sơn, tháp thu bụi sơn. Trân trọng gửi tới </w:t>
      </w:r>
      <w:r>
        <w:rPr>
          <w:rFonts w:eastAsia="Calibri"/>
          <w:b/>
          <w:bCs/>
          <w:color w:val="000000"/>
          <w:lang w:val="vi-VN" w:eastAsia="vi-VN"/>
        </w:rPr>
        <w:t>Quý Công ty</w:t>
      </w:r>
      <w:r>
        <w:rPr>
          <w:rFonts w:eastAsia="Calibri"/>
          <w:color w:val="000000"/>
          <w:lang w:val="vi-VN" w:eastAsia="vi-VN"/>
        </w:rPr>
        <w:t xml:space="preserve"> bảng báo giá các mặt hàng như sau</w:t>
      </w:r>
      <w:r w:rsidRPr="00893632">
        <w:rPr>
          <w:rFonts w:eastAsia="Calibri"/>
          <w:color w:val="000000"/>
          <w:lang w:val="vi-VN" w:eastAsia="vi-VN"/>
        </w:rPr>
        <w:t>:</w:t>
      </w:r>
    </w:p>
    <w:p w14:paraId="0AE70A70" w14:textId="77777777" w:rsidR="004C5DE8" w:rsidRPr="00893632" w:rsidRDefault="004C5DE8" w:rsidP="00EC5687">
      <w:pPr>
        <w:rPr>
          <w:rFonts w:eastAsia="Calibri"/>
          <w:color w:val="000000"/>
          <w:lang w:val="vi-VN" w:eastAsia="vi-VN"/>
        </w:rPr>
      </w:pPr>
    </w:p>
    <w:p w14:paraId="5C881E9D" w14:textId="74D20227" w:rsidR="00EC5687" w:rsidRPr="004C5DE8" w:rsidRDefault="00EC5687" w:rsidP="00EC5687">
      <w:pPr>
        <w:rPr>
          <w:b/>
          <w:sz w:val="26"/>
          <w:u w:val="single"/>
          <w:lang w:val="vi-VN"/>
        </w:rPr>
      </w:pPr>
      <w:r w:rsidRPr="004C5DE8">
        <w:rPr>
          <w:b/>
          <w:sz w:val="26"/>
          <w:u w:val="single"/>
          <w:lang w:val="vi-VN"/>
        </w:rPr>
        <w:t>1</w:t>
      </w:r>
      <w:r w:rsidR="00332617">
        <w:rPr>
          <w:b/>
          <w:sz w:val="26"/>
          <w:u w:val="single"/>
        </w:rPr>
        <w:t>.</w:t>
      </w:r>
      <w:r w:rsidRPr="004C5DE8">
        <w:rPr>
          <w:b/>
          <w:sz w:val="26"/>
          <w:u w:val="single"/>
          <w:lang w:val="vi-VN"/>
        </w:rPr>
        <w:t xml:space="preserve"> DANH MỤC THIẾT BỊ- GIÁ CẢ</w:t>
      </w:r>
    </w:p>
    <w:p w14:paraId="6D0B4227" w14:textId="77777777" w:rsidR="00EC5687" w:rsidRDefault="00EC5687" w:rsidP="00EC5687">
      <w:pPr>
        <w:rPr>
          <w:b/>
          <w:sz w:val="26"/>
          <w:u w:val="single"/>
          <w:lang w:val="vi-VN"/>
        </w:rPr>
      </w:pP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2"/>
        <w:gridCol w:w="4228"/>
        <w:gridCol w:w="540"/>
        <w:gridCol w:w="1620"/>
        <w:gridCol w:w="1620"/>
        <w:gridCol w:w="1440"/>
      </w:tblGrid>
      <w:tr w:rsidR="0029700D" w:rsidRPr="00E96652" w14:paraId="2A4D4B06" w14:textId="66C69A92" w:rsidTr="0029700D">
        <w:trPr>
          <w:trHeight w:val="687"/>
        </w:trPr>
        <w:tc>
          <w:tcPr>
            <w:tcW w:w="632" w:type="dxa"/>
            <w:noWrap/>
            <w:vAlign w:val="center"/>
          </w:tcPr>
          <w:p w14:paraId="63F5B931" w14:textId="77777777" w:rsidR="0029700D" w:rsidRPr="009571A4" w:rsidRDefault="0029700D" w:rsidP="001D5B5B">
            <w:pPr>
              <w:jc w:val="center"/>
              <w:rPr>
                <w:b/>
                <w:bCs/>
                <w:sz w:val="22"/>
                <w:szCs w:val="22"/>
              </w:rPr>
            </w:pPr>
            <w:r w:rsidRPr="009571A4">
              <w:rPr>
                <w:b/>
                <w:bCs/>
                <w:sz w:val="22"/>
                <w:szCs w:val="22"/>
              </w:rPr>
              <w:t>STT</w:t>
            </w:r>
          </w:p>
        </w:tc>
        <w:tc>
          <w:tcPr>
            <w:tcW w:w="4228" w:type="dxa"/>
            <w:vAlign w:val="center"/>
          </w:tcPr>
          <w:p w14:paraId="64CE83B6" w14:textId="77777777" w:rsidR="0029700D" w:rsidRPr="00271233" w:rsidRDefault="0029700D" w:rsidP="001D5B5B">
            <w:pPr>
              <w:jc w:val="center"/>
              <w:rPr>
                <w:b/>
                <w:bCs/>
                <w:sz w:val="26"/>
              </w:rPr>
            </w:pPr>
            <w:r w:rsidRPr="00271233">
              <w:rPr>
                <w:b/>
                <w:bCs/>
                <w:sz w:val="26"/>
              </w:rPr>
              <w:t>Tên Thiết Bị</w:t>
            </w:r>
          </w:p>
        </w:tc>
        <w:tc>
          <w:tcPr>
            <w:tcW w:w="540" w:type="dxa"/>
            <w:noWrap/>
            <w:vAlign w:val="center"/>
          </w:tcPr>
          <w:p w14:paraId="619FC112" w14:textId="77777777" w:rsidR="0029700D" w:rsidRPr="00271233" w:rsidRDefault="0029700D" w:rsidP="001D5B5B">
            <w:pPr>
              <w:jc w:val="center"/>
              <w:rPr>
                <w:b/>
                <w:bCs/>
                <w:sz w:val="26"/>
              </w:rPr>
            </w:pPr>
            <w:r w:rsidRPr="00271233">
              <w:rPr>
                <w:b/>
                <w:bCs/>
                <w:sz w:val="26"/>
              </w:rPr>
              <w:t>SL</w:t>
            </w:r>
          </w:p>
        </w:tc>
        <w:tc>
          <w:tcPr>
            <w:tcW w:w="1620" w:type="dxa"/>
            <w:noWrap/>
            <w:vAlign w:val="center"/>
          </w:tcPr>
          <w:p w14:paraId="48BEB537" w14:textId="2C7E2C7B" w:rsidR="0029700D" w:rsidRPr="00271233" w:rsidRDefault="0029700D" w:rsidP="001D5B5B">
            <w:pPr>
              <w:jc w:val="center"/>
              <w:rPr>
                <w:b/>
                <w:bCs/>
                <w:sz w:val="26"/>
              </w:rPr>
            </w:pPr>
            <w:r w:rsidRPr="00E57D35">
              <w:rPr>
                <w:b/>
                <w:bCs/>
              </w:rPr>
              <w:t xml:space="preserve">Đơn </w:t>
            </w:r>
            <w:r>
              <w:rPr>
                <w:b/>
                <w:bCs/>
              </w:rPr>
              <w:t>g</w:t>
            </w:r>
            <w:r w:rsidRPr="00E57D35">
              <w:rPr>
                <w:b/>
                <w:bCs/>
              </w:rPr>
              <w:t>iá</w:t>
            </w:r>
            <w:r w:rsidRPr="00E57D35">
              <w:rPr>
                <w:b/>
                <w:bCs/>
              </w:rPr>
              <w:br/>
              <w:t>(VNĐ)</w:t>
            </w:r>
          </w:p>
        </w:tc>
        <w:tc>
          <w:tcPr>
            <w:tcW w:w="1620" w:type="dxa"/>
            <w:noWrap/>
            <w:vAlign w:val="center"/>
          </w:tcPr>
          <w:p w14:paraId="573AEB7A" w14:textId="77777777" w:rsidR="0029700D" w:rsidRPr="00E57D35" w:rsidRDefault="0029700D" w:rsidP="00414C5B">
            <w:pPr>
              <w:ind w:left="-108" w:right="-142"/>
              <w:jc w:val="center"/>
              <w:rPr>
                <w:b/>
                <w:bCs/>
              </w:rPr>
            </w:pPr>
            <w:r w:rsidRPr="00E57D35">
              <w:rPr>
                <w:b/>
                <w:bCs/>
              </w:rPr>
              <w:t xml:space="preserve">Thành </w:t>
            </w:r>
            <w:r>
              <w:rPr>
                <w:b/>
                <w:bCs/>
              </w:rPr>
              <w:t>t</w:t>
            </w:r>
            <w:r w:rsidRPr="00E57D35">
              <w:rPr>
                <w:b/>
                <w:bCs/>
              </w:rPr>
              <w:t>iền</w:t>
            </w:r>
          </w:p>
          <w:p w14:paraId="0A6881C3" w14:textId="77777777" w:rsidR="0029700D" w:rsidRPr="00271233" w:rsidRDefault="0029700D" w:rsidP="00414C5B">
            <w:pPr>
              <w:jc w:val="center"/>
              <w:rPr>
                <w:b/>
                <w:bCs/>
                <w:sz w:val="26"/>
              </w:rPr>
            </w:pPr>
            <w:r w:rsidRPr="00E57D35">
              <w:rPr>
                <w:b/>
                <w:bCs/>
              </w:rPr>
              <w:t>(VNĐ)</w:t>
            </w:r>
          </w:p>
        </w:tc>
        <w:tc>
          <w:tcPr>
            <w:tcW w:w="1440" w:type="dxa"/>
            <w:vAlign w:val="center"/>
          </w:tcPr>
          <w:p w14:paraId="6646D288" w14:textId="77777777" w:rsidR="0029700D" w:rsidRDefault="0029700D" w:rsidP="00414C5B">
            <w:pPr>
              <w:ind w:left="-108" w:right="-142"/>
              <w:jc w:val="center"/>
              <w:rPr>
                <w:b/>
                <w:bCs/>
              </w:rPr>
            </w:pPr>
            <w:r>
              <w:rPr>
                <w:b/>
                <w:bCs/>
              </w:rPr>
              <w:t>Thời gian</w:t>
            </w:r>
          </w:p>
          <w:p w14:paraId="46078A31" w14:textId="77777777" w:rsidR="0029700D" w:rsidRPr="00271233" w:rsidRDefault="0029700D" w:rsidP="00414C5B">
            <w:pPr>
              <w:jc w:val="center"/>
              <w:rPr>
                <w:b/>
                <w:bCs/>
                <w:sz w:val="26"/>
              </w:rPr>
            </w:pPr>
            <w:r>
              <w:rPr>
                <w:b/>
                <w:bCs/>
              </w:rPr>
              <w:t xml:space="preserve"> giao hàng</w:t>
            </w:r>
          </w:p>
        </w:tc>
      </w:tr>
      <w:tr w:rsidR="0029700D" w:rsidRPr="00300895" w14:paraId="1A518650" w14:textId="58FFE344" w:rsidTr="0029700D">
        <w:trPr>
          <w:trHeight w:val="345"/>
        </w:trPr>
        <w:tc>
          <w:tcPr>
            <w:tcW w:w="632" w:type="dxa"/>
            <w:noWrap/>
          </w:tcPr>
          <w:p w14:paraId="7243FB1F" w14:textId="4BD53A92" w:rsidR="0029700D" w:rsidRDefault="0029700D" w:rsidP="007F61F5">
            <w:r>
              <w:rPr>
                <w:noProof/>
              </w:rPr>
              <w:t>«STT»</w:t>
            </w:r>
          </w:p>
        </w:tc>
        <w:tc>
          <w:tcPr>
            <w:tcW w:w="4228" w:type="dxa"/>
          </w:tcPr>
          <w:p w14:paraId="3505BB37" w14:textId="7722FB50" w:rsidR="0029700D" w:rsidRPr="00EE0FA6" w:rsidRDefault="0029700D" w:rsidP="007F61F5">
            <w:pPr>
              <w:rPr>
                <w:bCs/>
              </w:rPr>
            </w:pPr>
            <w:r w:rsidRPr="00EE0FA6">
              <w:rPr>
                <w:bCs/>
                <w:noProof/>
              </w:rPr>
              <w:t>«ThietBi»</w:t>
            </w:r>
          </w:p>
        </w:tc>
        <w:tc>
          <w:tcPr>
            <w:tcW w:w="540" w:type="dxa"/>
            <w:noWrap/>
          </w:tcPr>
          <w:p w14:paraId="37EBF6A3" w14:textId="3A4D99DB" w:rsidR="0029700D" w:rsidRPr="00F25CAB" w:rsidRDefault="0029700D" w:rsidP="007F61F5">
            <w:pPr>
              <w:jc w:val="right"/>
              <w:rPr>
                <w:bCs/>
              </w:rPr>
            </w:pPr>
            <w:r w:rsidRPr="00F25CAB">
              <w:rPr>
                <w:bCs/>
                <w:noProof/>
              </w:rPr>
              <w:t>«SoLuong»</w:t>
            </w:r>
          </w:p>
        </w:tc>
        <w:tc>
          <w:tcPr>
            <w:tcW w:w="1620" w:type="dxa"/>
            <w:noWrap/>
          </w:tcPr>
          <w:p w14:paraId="726193E4" w14:textId="152CD1EA" w:rsidR="0029700D" w:rsidRPr="00F25CAB" w:rsidRDefault="0029700D" w:rsidP="007F61F5">
            <w:pPr>
              <w:jc w:val="right"/>
              <w:rPr>
                <w:bCs/>
              </w:rPr>
            </w:pPr>
            <w:r w:rsidRPr="00F25CAB">
              <w:rPr>
                <w:bCs/>
                <w:noProof/>
              </w:rPr>
              <w:t>«DonGia»</w:t>
            </w:r>
          </w:p>
        </w:tc>
        <w:tc>
          <w:tcPr>
            <w:tcW w:w="1620" w:type="dxa"/>
            <w:noWrap/>
          </w:tcPr>
          <w:p w14:paraId="24739960" w14:textId="24541837" w:rsidR="0029700D" w:rsidRPr="00F25CAB" w:rsidRDefault="0029700D" w:rsidP="007F61F5">
            <w:pPr>
              <w:jc w:val="right"/>
              <w:rPr>
                <w:bCs/>
              </w:rPr>
            </w:pPr>
            <w:r w:rsidRPr="00F25CAB">
              <w:rPr>
                <w:bCs/>
                <w:noProof/>
              </w:rPr>
              <w:t>«</w:t>
            </w:r>
            <w:r>
              <w:rPr>
                <w:bCs/>
                <w:noProof/>
              </w:rPr>
              <w:t>ThanhTien</w:t>
            </w:r>
            <w:r w:rsidRPr="00F25CAB">
              <w:rPr>
                <w:bCs/>
                <w:noProof/>
              </w:rPr>
              <w:t>»</w:t>
            </w:r>
          </w:p>
        </w:tc>
        <w:tc>
          <w:tcPr>
            <w:tcW w:w="1440" w:type="dxa"/>
          </w:tcPr>
          <w:p w14:paraId="01CFC1FC" w14:textId="77777777" w:rsidR="0029700D" w:rsidRPr="00300895" w:rsidRDefault="0029700D" w:rsidP="007F61F5">
            <w:pPr>
              <w:jc w:val="right"/>
              <w:rPr>
                <w:bCs/>
              </w:rPr>
            </w:pPr>
          </w:p>
        </w:tc>
      </w:tr>
      <w:tr w:rsidR="0017081E" w:rsidRPr="00300895" w14:paraId="4E60068D" w14:textId="77777777" w:rsidTr="00DD6289">
        <w:trPr>
          <w:trHeight w:val="345"/>
        </w:trPr>
        <w:tc>
          <w:tcPr>
            <w:tcW w:w="7020" w:type="dxa"/>
            <w:gridSpan w:val="4"/>
            <w:noWrap/>
            <w:vAlign w:val="center"/>
          </w:tcPr>
          <w:p w14:paraId="0972D9D5" w14:textId="7CA85794" w:rsidR="00424DED" w:rsidRPr="00F25CAB" w:rsidRDefault="00DD6289" w:rsidP="007F61F5">
            <w:pPr>
              <w:jc w:val="right"/>
              <w:rPr>
                <w:bCs/>
              </w:rPr>
            </w:pPr>
            <w:r w:rsidRPr="002F3B1E">
              <w:rPr>
                <w:b/>
                <w:color w:val="000000"/>
              </w:rPr>
              <w:t>TIỀN TRƯỚC THUẾ :</w:t>
            </w:r>
          </w:p>
        </w:tc>
        <w:tc>
          <w:tcPr>
            <w:tcW w:w="1620" w:type="dxa"/>
            <w:noWrap/>
          </w:tcPr>
          <w:p w14:paraId="161B847E" w14:textId="4BDA31E3" w:rsidR="0017081E" w:rsidRPr="00F25CAB" w:rsidRDefault="0017081E" w:rsidP="007F61F5">
            <w:pPr>
              <w:jc w:val="right"/>
              <w:rPr>
                <w:bCs/>
              </w:rPr>
            </w:pPr>
            <w:r w:rsidRPr="002F3B1E">
              <w:rPr>
                <w:b/>
                <w:bCs/>
                <w:noProof/>
              </w:rPr>
              <w:t>«TienTruocThue»</w:t>
            </w:r>
          </w:p>
        </w:tc>
        <w:tc>
          <w:tcPr>
            <w:tcW w:w="1440" w:type="dxa"/>
          </w:tcPr>
          <w:p w14:paraId="38B68D85" w14:textId="77777777" w:rsidR="0017081E" w:rsidRPr="00300895" w:rsidRDefault="0017081E" w:rsidP="007F61F5">
            <w:pPr>
              <w:jc w:val="right"/>
              <w:rPr>
                <w:bCs/>
              </w:rPr>
            </w:pPr>
          </w:p>
        </w:tc>
      </w:tr>
      <w:tr w:rsidR="00DD6289" w:rsidRPr="00300895" w14:paraId="4A7C5E26" w14:textId="77777777" w:rsidTr="00621368">
        <w:trPr>
          <w:trHeight w:val="345"/>
        </w:trPr>
        <w:tc>
          <w:tcPr>
            <w:tcW w:w="7020" w:type="dxa"/>
            <w:gridSpan w:val="4"/>
            <w:noWrap/>
          </w:tcPr>
          <w:p w14:paraId="20A89E4D" w14:textId="52CFFC69" w:rsidR="00DD6289" w:rsidRDefault="00DD6289" w:rsidP="00DD6289">
            <w:pPr>
              <w:jc w:val="right"/>
              <w:rPr>
                <w:bCs/>
              </w:rPr>
            </w:pPr>
            <w:r>
              <w:rPr>
                <w:b/>
                <w:color w:val="000000"/>
              </w:rPr>
              <w:t>THUẾ VAT (</w:t>
            </w:r>
            <w:r>
              <w:rPr>
                <w:b/>
                <w:noProof/>
                <w:color w:val="000000"/>
              </w:rPr>
              <w:t>«VAT»</w:t>
            </w:r>
            <w:r>
              <w:rPr>
                <w:b/>
                <w:color w:val="000000"/>
              </w:rPr>
              <w:t xml:space="preserve">%) :             </w:t>
            </w:r>
          </w:p>
        </w:tc>
        <w:tc>
          <w:tcPr>
            <w:tcW w:w="1620" w:type="dxa"/>
            <w:noWrap/>
          </w:tcPr>
          <w:p w14:paraId="7FCDC683" w14:textId="4612CFCE" w:rsidR="00DD6289" w:rsidRPr="002F3B1E" w:rsidRDefault="00DD6289" w:rsidP="00DD6289">
            <w:pPr>
              <w:jc w:val="right"/>
              <w:rPr>
                <w:b/>
                <w:bCs/>
              </w:rPr>
            </w:pPr>
            <w:r>
              <w:rPr>
                <w:b/>
                <w:bCs/>
                <w:noProof/>
              </w:rPr>
              <w:t>«TienThue»</w:t>
            </w:r>
          </w:p>
        </w:tc>
        <w:tc>
          <w:tcPr>
            <w:tcW w:w="1440" w:type="dxa"/>
          </w:tcPr>
          <w:p w14:paraId="144587ED" w14:textId="77777777" w:rsidR="00DD6289" w:rsidRPr="00300895" w:rsidRDefault="00DD6289" w:rsidP="00DD6289">
            <w:pPr>
              <w:jc w:val="right"/>
              <w:rPr>
                <w:bCs/>
              </w:rPr>
            </w:pPr>
          </w:p>
        </w:tc>
      </w:tr>
      <w:tr w:rsidR="00DD6289" w:rsidRPr="00300895" w14:paraId="09B5942C" w14:textId="77777777" w:rsidTr="00621368">
        <w:trPr>
          <w:trHeight w:val="345"/>
        </w:trPr>
        <w:tc>
          <w:tcPr>
            <w:tcW w:w="7020" w:type="dxa"/>
            <w:gridSpan w:val="4"/>
            <w:noWrap/>
          </w:tcPr>
          <w:p w14:paraId="59A56580" w14:textId="291D8367" w:rsidR="00DD6289" w:rsidRDefault="00DD6289" w:rsidP="00DD6289">
            <w:pPr>
              <w:jc w:val="right"/>
              <w:rPr>
                <w:bCs/>
              </w:rPr>
            </w:pPr>
            <w:r>
              <w:rPr>
                <w:b/>
                <w:color w:val="000000"/>
              </w:rPr>
              <w:t xml:space="preserve">TIỀN SAU THUẾ :             </w:t>
            </w:r>
          </w:p>
        </w:tc>
        <w:tc>
          <w:tcPr>
            <w:tcW w:w="1620" w:type="dxa"/>
            <w:noWrap/>
          </w:tcPr>
          <w:p w14:paraId="3933B8AA" w14:textId="385A0C65" w:rsidR="00DD6289" w:rsidRPr="002F3B1E" w:rsidRDefault="00DD6289" w:rsidP="00DD6289">
            <w:pPr>
              <w:jc w:val="right"/>
              <w:rPr>
                <w:b/>
                <w:bCs/>
              </w:rPr>
            </w:pPr>
            <w:r>
              <w:rPr>
                <w:b/>
                <w:bCs/>
                <w:noProof/>
              </w:rPr>
              <w:t>«TongTien»</w:t>
            </w:r>
          </w:p>
        </w:tc>
        <w:tc>
          <w:tcPr>
            <w:tcW w:w="1440" w:type="dxa"/>
          </w:tcPr>
          <w:p w14:paraId="10403172" w14:textId="77777777" w:rsidR="00DD6289" w:rsidRPr="00300895" w:rsidRDefault="00DD6289" w:rsidP="00DD6289">
            <w:pPr>
              <w:jc w:val="right"/>
              <w:rPr>
                <w:bCs/>
              </w:rPr>
            </w:pPr>
          </w:p>
        </w:tc>
      </w:tr>
    </w:tbl>
    <w:p w14:paraId="6732E511" w14:textId="77777777" w:rsidR="00BC587E" w:rsidRDefault="00BC587E">
      <w:pPr>
        <w:rPr>
          <w:vanish/>
        </w:rPr>
      </w:pPr>
    </w:p>
    <w:p w14:paraId="409EC1DC" w14:textId="77777777" w:rsidR="007F57A1" w:rsidRDefault="007F57A1">
      <w:pPr>
        <w:rPr>
          <w:vanish/>
        </w:rPr>
      </w:pPr>
    </w:p>
    <w:p w14:paraId="3C36C080" w14:textId="77777777" w:rsidR="00FD416D" w:rsidRPr="00B60E3E" w:rsidRDefault="00FD416D" w:rsidP="00B60E3E">
      <w:pPr>
        <w:spacing w:line="360" w:lineRule="auto"/>
        <w:rPr>
          <w:bCs/>
        </w:rPr>
      </w:pPr>
    </w:p>
    <w:p w14:paraId="1F179372" w14:textId="79788EBF" w:rsidR="003C4D52" w:rsidRDefault="00EC5687" w:rsidP="00AE5A11">
      <w:pPr>
        <w:rPr>
          <w:b/>
          <w:i/>
        </w:rPr>
      </w:pPr>
      <w:r w:rsidRPr="00AA603C">
        <w:rPr>
          <w:b/>
          <w:i/>
        </w:rPr>
        <w:t>Ghi chú:</w:t>
      </w:r>
      <w:r w:rsidRPr="00AA603C">
        <w:rPr>
          <w:b/>
        </w:rPr>
        <w:t xml:space="preserve"> </w:t>
      </w:r>
      <w:r w:rsidRPr="00C65C09">
        <w:rPr>
          <w:b/>
          <w:i/>
        </w:rPr>
        <w:t xml:space="preserve"> </w:t>
      </w:r>
    </w:p>
    <w:p w14:paraId="765AED31" w14:textId="2EFF9949" w:rsidR="00322D63" w:rsidRPr="003C4D52" w:rsidRDefault="00C65C09" w:rsidP="00322D63">
      <w:pPr>
        <w:rPr>
          <w:b/>
          <w:i/>
        </w:rPr>
      </w:pPr>
      <w:r>
        <w:rPr>
          <w:b/>
          <w:i/>
        </w:rPr>
        <w:t xml:space="preserve"> </w:t>
      </w:r>
      <w:r w:rsidR="0078088D" w:rsidRPr="00B8780C">
        <w:rPr>
          <w:i/>
          <w:noProof/>
        </w:rPr>
        <w:t>«GhiChu»</w:t>
      </w:r>
    </w:p>
    <w:p w14:paraId="194A732E" w14:textId="77777777" w:rsidR="00322D63" w:rsidRDefault="00322D63" w:rsidP="00EC5687">
      <w:pPr>
        <w:rPr>
          <w:i/>
        </w:rPr>
      </w:pPr>
    </w:p>
    <w:p w14:paraId="58316149" w14:textId="77777777" w:rsidR="00EC5687" w:rsidRPr="00CA5B32" w:rsidRDefault="00901325" w:rsidP="00EC5687">
      <w:r>
        <w:rPr>
          <w:b/>
          <w:u w:val="single"/>
        </w:rPr>
        <w:t xml:space="preserve">2. </w:t>
      </w:r>
      <w:r w:rsidR="00EC5687" w:rsidRPr="00735FB7">
        <w:rPr>
          <w:b/>
          <w:u w:val="single"/>
        </w:rPr>
        <w:t xml:space="preserve">Phương </w:t>
      </w:r>
      <w:r>
        <w:rPr>
          <w:b/>
          <w:u w:val="single"/>
        </w:rPr>
        <w:t>t</w:t>
      </w:r>
      <w:r w:rsidR="00EC5687" w:rsidRPr="00735FB7">
        <w:rPr>
          <w:b/>
          <w:u w:val="single"/>
        </w:rPr>
        <w:t xml:space="preserve">hức </w:t>
      </w:r>
      <w:r>
        <w:rPr>
          <w:b/>
          <w:u w:val="single"/>
        </w:rPr>
        <w:t>t</w:t>
      </w:r>
      <w:r w:rsidR="00EC5687" w:rsidRPr="00735FB7">
        <w:rPr>
          <w:b/>
          <w:u w:val="single"/>
        </w:rPr>
        <w:t xml:space="preserve">hanh </w:t>
      </w:r>
      <w:r>
        <w:rPr>
          <w:b/>
          <w:u w:val="single"/>
        </w:rPr>
        <w:t>t</w:t>
      </w:r>
      <w:r w:rsidR="00EC5687" w:rsidRPr="00735FB7">
        <w:rPr>
          <w:b/>
          <w:u w:val="single"/>
        </w:rPr>
        <w:t>oán</w:t>
      </w:r>
      <w:r w:rsidR="00EC5687" w:rsidRPr="00810461">
        <w:rPr>
          <w:b/>
        </w:rPr>
        <w:t>:</w:t>
      </w:r>
      <w:r w:rsidR="00EC5687" w:rsidRPr="00735FB7">
        <w:rPr>
          <w:snapToGrid w:val="0"/>
          <w:color w:val="000000"/>
          <w:w w:val="0"/>
          <w:sz w:val="2"/>
          <w:u w:color="000000"/>
          <w:bdr w:val="none" w:sz="0" w:space="0" w:color="000000"/>
          <w:shd w:val="clear" w:color="000000" w:fill="000000"/>
        </w:rPr>
        <w:t xml:space="preserve"> </w:t>
      </w:r>
    </w:p>
    <w:p w14:paraId="796E027C" w14:textId="5F827CDE" w:rsidR="00E74439" w:rsidRPr="00010110" w:rsidRDefault="000E1936" w:rsidP="00010110">
      <w:pPr>
        <w:rPr>
          <w:iCs/>
          <w:noProof/>
        </w:rPr>
      </w:pPr>
      <w:r w:rsidRPr="00010110">
        <w:rPr>
          <w:iCs/>
          <w:noProof/>
        </w:rPr>
        <w:t>«PTThanhToan»</w:t>
      </w:r>
    </w:p>
    <w:p w14:paraId="0C624E81" w14:textId="77777777" w:rsidR="00E04D00" w:rsidRPr="000E1936" w:rsidRDefault="00E04D00" w:rsidP="000E1936">
      <w:pPr>
        <w:tabs>
          <w:tab w:val="left" w:pos="360"/>
        </w:tabs>
      </w:pPr>
    </w:p>
    <w:p w14:paraId="326A5D4B" w14:textId="77777777" w:rsidR="00EC5687" w:rsidRDefault="00EC5687" w:rsidP="00EC5687">
      <w:pPr>
        <w:rPr>
          <w:snapToGrid w:val="0"/>
          <w:color w:val="000000"/>
          <w:w w:val="0"/>
          <w:sz w:val="2"/>
          <w:u w:color="000000"/>
          <w:bdr w:val="none" w:sz="0" w:space="0" w:color="000000"/>
          <w:shd w:val="clear" w:color="000000" w:fill="000000"/>
        </w:rPr>
      </w:pPr>
      <w:r>
        <w:rPr>
          <w:b/>
          <w:u w:val="single"/>
        </w:rPr>
        <w:t>3</w:t>
      </w:r>
      <w:r w:rsidR="00901325">
        <w:rPr>
          <w:b/>
          <w:u w:val="single"/>
        </w:rPr>
        <w:t xml:space="preserve">. </w:t>
      </w:r>
      <w:r w:rsidRPr="00735FB7">
        <w:rPr>
          <w:b/>
          <w:u w:val="single"/>
        </w:rPr>
        <w:t xml:space="preserve">Phương </w:t>
      </w:r>
      <w:r w:rsidR="00901325">
        <w:rPr>
          <w:b/>
          <w:u w:val="single"/>
        </w:rPr>
        <w:t>t</w:t>
      </w:r>
      <w:r w:rsidRPr="00735FB7">
        <w:rPr>
          <w:b/>
          <w:u w:val="single"/>
        </w:rPr>
        <w:t xml:space="preserve">hức </w:t>
      </w:r>
      <w:r w:rsidR="00810461">
        <w:rPr>
          <w:b/>
          <w:u w:val="single"/>
        </w:rPr>
        <w:t>giao nhận</w:t>
      </w:r>
      <w:r w:rsidR="00810461" w:rsidRPr="00810461">
        <w:rPr>
          <w:b/>
        </w:rPr>
        <w:t>:</w:t>
      </w:r>
      <w:r>
        <w:rPr>
          <w:b/>
          <w:u w:val="single"/>
        </w:rPr>
        <w:t xml:space="preserve"> </w:t>
      </w:r>
    </w:p>
    <w:p w14:paraId="3589C317" w14:textId="77777777" w:rsidR="00EC5687" w:rsidRPr="00C106BF" w:rsidRDefault="00EC5687" w:rsidP="00EC5687">
      <w:pPr>
        <w:rPr>
          <w:snapToGrid w:val="0"/>
          <w:color w:val="000000"/>
          <w:w w:val="0"/>
          <w:sz w:val="2"/>
          <w:u w:color="000000"/>
          <w:bdr w:val="none" w:sz="0" w:space="0" w:color="000000"/>
          <w:shd w:val="clear" w:color="000000" w:fill="000000"/>
        </w:rPr>
      </w:pPr>
    </w:p>
    <w:p w14:paraId="010E0FB8" w14:textId="244D1DC7" w:rsidR="00E74439" w:rsidRPr="00010110" w:rsidRDefault="00810461" w:rsidP="00010110">
      <w:pPr>
        <w:rPr>
          <w:iCs/>
          <w:noProof/>
        </w:rPr>
      </w:pPr>
      <w:r w:rsidRPr="00010110">
        <w:rPr>
          <w:iCs/>
          <w:noProof/>
        </w:rPr>
        <w:t>«PTGiaoNhan»</w:t>
      </w:r>
    </w:p>
    <w:p w14:paraId="137DA877" w14:textId="77777777" w:rsidR="00E04D00" w:rsidRPr="000E1936" w:rsidRDefault="00E04D00" w:rsidP="00EC5687">
      <w:pPr>
        <w:ind w:left="360" w:hanging="360"/>
      </w:pPr>
    </w:p>
    <w:p w14:paraId="56B48D8F" w14:textId="77777777" w:rsidR="00EC5687" w:rsidRPr="0088475D" w:rsidRDefault="00EC5687" w:rsidP="00EC5687">
      <w:pPr>
        <w:ind w:left="360" w:hanging="360"/>
        <w:rPr>
          <w:b/>
          <w:u w:val="single"/>
        </w:rPr>
      </w:pPr>
      <w:r w:rsidRPr="0088475D">
        <w:rPr>
          <w:b/>
          <w:u w:val="single"/>
        </w:rPr>
        <w:t xml:space="preserve">4. Phương thức </w:t>
      </w:r>
      <w:r w:rsidR="00810461">
        <w:rPr>
          <w:b/>
          <w:u w:val="single"/>
        </w:rPr>
        <w:t>bảo hành</w:t>
      </w:r>
      <w:r w:rsidR="00810461" w:rsidRPr="00810461">
        <w:rPr>
          <w:b/>
        </w:rPr>
        <w:t>:</w:t>
      </w:r>
    </w:p>
    <w:p w14:paraId="67A7925B" w14:textId="23A3D609" w:rsidR="00EC5687" w:rsidRPr="00010110" w:rsidRDefault="00810461" w:rsidP="00010110">
      <w:pPr>
        <w:rPr>
          <w:iCs/>
          <w:noProof/>
        </w:rPr>
      </w:pPr>
      <w:r w:rsidRPr="00010110">
        <w:rPr>
          <w:iCs/>
          <w:noProof/>
        </w:rPr>
        <w:t>«PTBaoHanh»</w:t>
      </w:r>
    </w:p>
    <w:p w14:paraId="22A6A8B1" w14:textId="77777777" w:rsidR="006D668E" w:rsidRDefault="00EC5687" w:rsidP="00EC5687">
      <w:pPr>
        <w:ind w:left="360" w:hanging="360"/>
      </w:pPr>
      <w:r w:rsidRPr="00735FB7">
        <w:t xml:space="preserve">      </w:t>
      </w:r>
    </w:p>
    <w:p w14:paraId="6EA25CE6" w14:textId="66802CBE" w:rsidR="00EC5687" w:rsidRPr="00735FB7" w:rsidRDefault="00EC5687" w:rsidP="00EC5687">
      <w:pPr>
        <w:ind w:left="360" w:hanging="360"/>
      </w:pPr>
      <w:r w:rsidRPr="00735FB7">
        <w:t xml:space="preserve">Chân thành cảm ơn và mong nhận được sự quan tâm của </w:t>
      </w:r>
      <w:r w:rsidR="00AC747E">
        <w:t>Quý</w:t>
      </w:r>
      <w:r w:rsidRPr="00735FB7">
        <w:t xml:space="preserve"> Công Ty. </w:t>
      </w:r>
    </w:p>
    <w:p w14:paraId="65D2D226" w14:textId="5E4154EE" w:rsidR="00EC5687" w:rsidRPr="00735FB7" w:rsidRDefault="00EC5687" w:rsidP="00EC5687">
      <w:pPr>
        <w:tabs>
          <w:tab w:val="center" w:pos="5377"/>
        </w:tabs>
        <w:ind w:left="360" w:hanging="360"/>
      </w:pPr>
      <w:r w:rsidRPr="00735FB7">
        <w:lastRenderedPageBreak/>
        <w:t xml:space="preserve">Trân trọng kính chào!   </w:t>
      </w:r>
    </w:p>
    <w:p w14:paraId="63D4D98A" w14:textId="68F8C4C7" w:rsidR="00926E0B" w:rsidRPr="00D379C5" w:rsidRDefault="00000000" w:rsidP="002A736D">
      <w:pPr>
        <w:tabs>
          <w:tab w:val="center" w:pos="7797"/>
        </w:tabs>
        <w:ind w:left="360" w:hanging="360"/>
        <w:rPr>
          <w:i/>
        </w:rPr>
      </w:pPr>
      <w:r>
        <w:rPr>
          <w:noProof/>
        </w:rPr>
        <w:pict w14:anchorId="2BD70D7F">
          <v:shape id="Picture 3" o:spid="_x0000_s2050" type="#_x0000_t75" alt="dpv moi" style="position:absolute;left:0;text-align:left;margin-left:299.25pt;margin-top:7.15pt;width:109.5pt;height:113.25pt;z-index:-1;visibility:visible">
            <v:imagedata r:id="rId9" o:title="dpv moi"/>
          </v:shape>
        </w:pict>
      </w:r>
      <w:r w:rsidR="00EC5687" w:rsidRPr="00735FB7">
        <w:tab/>
      </w:r>
      <w:r w:rsidR="00EC5687" w:rsidRPr="00735FB7">
        <w:tab/>
      </w:r>
      <w:r w:rsidR="00926E0B" w:rsidRPr="00D379C5">
        <w:rPr>
          <w:i/>
        </w:rPr>
        <w:t xml:space="preserve">Đồng Nai, </w:t>
      </w:r>
      <w:r w:rsidR="00C31188" w:rsidRPr="00D379C5">
        <w:rPr>
          <w:i/>
        </w:rPr>
        <w:t>n</w:t>
      </w:r>
      <w:r w:rsidR="00926E0B" w:rsidRPr="00D379C5">
        <w:rPr>
          <w:i/>
        </w:rPr>
        <w:t>gà</w:t>
      </w:r>
      <w:r w:rsidR="00755DAC">
        <w:rPr>
          <w:i/>
        </w:rPr>
        <w:t xml:space="preserve">y </w:t>
      </w:r>
      <w:r w:rsidR="00755DAC">
        <w:rPr>
          <w:i/>
          <w:noProof/>
        </w:rPr>
        <w:t>«Ngay»</w:t>
      </w:r>
      <w:r w:rsidR="00755DAC">
        <w:rPr>
          <w:i/>
        </w:rPr>
        <w:t xml:space="preserve"> tháng </w:t>
      </w:r>
      <w:r w:rsidR="00755DAC">
        <w:rPr>
          <w:i/>
          <w:noProof/>
        </w:rPr>
        <w:t>«Thang»</w:t>
      </w:r>
      <w:r w:rsidR="00755DAC">
        <w:rPr>
          <w:i/>
        </w:rPr>
        <w:t xml:space="preserve"> năm </w:t>
      </w:r>
      <w:r w:rsidR="00755DAC">
        <w:rPr>
          <w:i/>
          <w:noProof/>
        </w:rPr>
        <w:t>«Nam»</w:t>
      </w:r>
    </w:p>
    <w:p w14:paraId="77AA65E3" w14:textId="77777777" w:rsidR="00EC5687" w:rsidRPr="00735FB7" w:rsidRDefault="002A736D" w:rsidP="002A736D">
      <w:pPr>
        <w:tabs>
          <w:tab w:val="center" w:pos="7797"/>
        </w:tabs>
        <w:ind w:left="360" w:hanging="360"/>
        <w:rPr>
          <w:b/>
        </w:rPr>
      </w:pPr>
      <w:r>
        <w:tab/>
      </w:r>
      <w:r>
        <w:tab/>
      </w:r>
      <w:r w:rsidR="00EC5687" w:rsidRPr="00735FB7">
        <w:rPr>
          <w:b/>
        </w:rPr>
        <w:t>CÔNG TY TNHH ĐẠI PHÚC VINH</w:t>
      </w:r>
    </w:p>
    <w:p w14:paraId="5F139EBD" w14:textId="77777777" w:rsidR="00EC5687" w:rsidRPr="00735FB7" w:rsidRDefault="002A736D" w:rsidP="002A736D">
      <w:pPr>
        <w:tabs>
          <w:tab w:val="center" w:pos="7797"/>
        </w:tabs>
        <w:ind w:left="360" w:hanging="360"/>
        <w:rPr>
          <w:b/>
        </w:rPr>
      </w:pPr>
      <w:r>
        <w:rPr>
          <w:b/>
        </w:rPr>
        <w:tab/>
      </w:r>
      <w:r>
        <w:rPr>
          <w:b/>
        </w:rPr>
        <w:tab/>
      </w:r>
      <w:r w:rsidR="00EC5687" w:rsidRPr="00735FB7">
        <w:rPr>
          <w:b/>
        </w:rPr>
        <w:t>Giám Đốc</w:t>
      </w:r>
    </w:p>
    <w:p w14:paraId="0EBD9A72" w14:textId="77777777" w:rsidR="00EC5687" w:rsidRDefault="00EC5687" w:rsidP="002A736D">
      <w:pPr>
        <w:tabs>
          <w:tab w:val="center" w:pos="7797"/>
        </w:tabs>
        <w:rPr>
          <w:b/>
        </w:rPr>
      </w:pPr>
    </w:p>
    <w:p w14:paraId="1ADABC77" w14:textId="77777777" w:rsidR="00EC5687" w:rsidRDefault="00EC5687" w:rsidP="002A736D">
      <w:pPr>
        <w:tabs>
          <w:tab w:val="center" w:pos="7797"/>
        </w:tabs>
        <w:ind w:left="360" w:hanging="360"/>
        <w:rPr>
          <w:b/>
        </w:rPr>
      </w:pPr>
    </w:p>
    <w:p w14:paraId="547CEBC8" w14:textId="77777777" w:rsidR="00EC5687" w:rsidRDefault="00EC5687" w:rsidP="002A736D">
      <w:pPr>
        <w:tabs>
          <w:tab w:val="center" w:pos="7797"/>
        </w:tabs>
        <w:ind w:left="360" w:hanging="360"/>
        <w:rPr>
          <w:b/>
        </w:rPr>
      </w:pPr>
    </w:p>
    <w:p w14:paraId="576E4D98" w14:textId="77777777" w:rsidR="00EC5687" w:rsidRDefault="00EC5687" w:rsidP="002A736D">
      <w:pPr>
        <w:tabs>
          <w:tab w:val="center" w:pos="7797"/>
        </w:tabs>
        <w:ind w:left="360" w:hanging="360"/>
        <w:rPr>
          <w:b/>
        </w:rPr>
      </w:pPr>
    </w:p>
    <w:p w14:paraId="3DA39650" w14:textId="77777777" w:rsidR="002A736D" w:rsidRDefault="002A736D" w:rsidP="002A736D">
      <w:pPr>
        <w:tabs>
          <w:tab w:val="center" w:pos="7797"/>
        </w:tabs>
        <w:ind w:left="360" w:hanging="360"/>
        <w:rPr>
          <w:b/>
        </w:rPr>
      </w:pPr>
    </w:p>
    <w:p w14:paraId="47CA4996" w14:textId="77777777" w:rsidR="002A736D" w:rsidRDefault="002A736D" w:rsidP="002A736D">
      <w:pPr>
        <w:tabs>
          <w:tab w:val="center" w:pos="7797"/>
        </w:tabs>
        <w:ind w:left="360" w:hanging="360"/>
        <w:rPr>
          <w:b/>
        </w:rPr>
      </w:pPr>
    </w:p>
    <w:p w14:paraId="3675E71E" w14:textId="77777777" w:rsidR="006D2062" w:rsidRDefault="002A736D" w:rsidP="00DA624D">
      <w:pPr>
        <w:tabs>
          <w:tab w:val="center" w:pos="7797"/>
        </w:tabs>
        <w:ind w:left="360" w:hanging="360"/>
        <w:rPr>
          <w:b/>
        </w:rPr>
      </w:pPr>
      <w:r>
        <w:rPr>
          <w:b/>
        </w:rPr>
        <w:tab/>
      </w:r>
      <w:r>
        <w:rPr>
          <w:b/>
        </w:rPr>
        <w:tab/>
      </w:r>
      <w:r w:rsidR="00EC5687" w:rsidRPr="00735FB7">
        <w:rPr>
          <w:b/>
        </w:rPr>
        <w:t>NGUYỄN ANH TUẤN</w:t>
      </w:r>
    </w:p>
    <w:sectPr w:rsidR="006D2062" w:rsidSect="00F428B7">
      <w:headerReference w:type="default" r:id="rId10"/>
      <w:footerReference w:type="default" r:id="rId11"/>
      <w:pgSz w:w="11907" w:h="16840" w:code="9"/>
      <w:pgMar w:top="630" w:right="567" w:bottom="357" w:left="1077"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B0FAF" w14:textId="77777777" w:rsidR="001766CB" w:rsidRDefault="001766CB" w:rsidP="0075693F">
      <w:r>
        <w:separator/>
      </w:r>
    </w:p>
  </w:endnote>
  <w:endnote w:type="continuationSeparator" w:id="0">
    <w:p w14:paraId="38143EE4" w14:textId="77777777" w:rsidR="001766CB" w:rsidRDefault="001766CB" w:rsidP="0075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Helv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A619" w14:textId="77777777" w:rsidR="006208C0" w:rsidRDefault="006208C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BEEDE" w14:textId="77777777" w:rsidR="001766CB" w:rsidRDefault="001766CB" w:rsidP="0075693F">
      <w:r>
        <w:separator/>
      </w:r>
    </w:p>
  </w:footnote>
  <w:footnote w:type="continuationSeparator" w:id="0">
    <w:p w14:paraId="1702A1E6" w14:textId="77777777" w:rsidR="001766CB" w:rsidRDefault="001766CB" w:rsidP="007569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E09" w14:textId="77777777" w:rsidR="005B3349" w:rsidRPr="007907A9" w:rsidRDefault="005B3349" w:rsidP="005B3349">
    <w:pPr>
      <w:keepNext/>
      <w:ind w:left="-90"/>
      <w:outlineLvl w:val="1"/>
      <w:rPr>
        <w:rFonts w:ascii="Arial" w:hAnsi="Arial" w:cs="Arial"/>
        <w:bCs/>
        <w:color w:val="333399"/>
        <w:sz w:val="32"/>
        <w:szCs w:val="32"/>
      </w:rPr>
    </w:pPr>
    <w:r w:rsidRPr="00BF4F2B">
      <w:rPr>
        <w:rFonts w:ascii="Arial" w:hAnsi="Arial" w:cs="Arial"/>
        <w:b/>
        <w:bCs/>
        <w:color w:val="FF0000"/>
        <w:sz w:val="32"/>
        <w:szCs w:val="32"/>
      </w:rPr>
      <w:t>DAI PHUC VINH CNC</w:t>
    </w:r>
    <w:r w:rsidRPr="007907A9">
      <w:rPr>
        <w:rFonts w:ascii="Arial" w:hAnsi="Arial" w:cs="Arial"/>
        <w:bCs/>
        <w:color w:val="FF0000"/>
        <w:sz w:val="32"/>
        <w:szCs w:val="32"/>
      </w:rPr>
      <w:t xml:space="preserve"> </w:t>
    </w:r>
    <w:r w:rsidRPr="00BF4F2B">
      <w:rPr>
        <w:rFonts w:ascii="Arial" w:hAnsi="Arial" w:cs="Arial"/>
        <w:bCs/>
        <w:color w:val="333399"/>
      </w:rPr>
      <w:t>WOODWORKING MACHINERY</w:t>
    </w:r>
  </w:p>
  <w:p w14:paraId="7C9BA86D" w14:textId="77777777" w:rsidR="00F428B7" w:rsidRPr="005B3349" w:rsidRDefault="00F428B7" w:rsidP="005B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700FA"/>
    <w:multiLevelType w:val="hybridMultilevel"/>
    <w:tmpl w:val="B62E78F2"/>
    <w:lvl w:ilvl="0" w:tplc="56AC6B1E">
      <w:numFmt w:val="bullet"/>
      <w:lvlText w:val="-"/>
      <w:lvlJc w:val="left"/>
      <w:pPr>
        <w:tabs>
          <w:tab w:val="num" w:pos="735"/>
        </w:tabs>
        <w:ind w:left="735" w:hanging="375"/>
      </w:pPr>
      <w:rPr>
        <w:rFonts w:ascii="VNI-Times" w:eastAsia="SimSu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CD0A4E"/>
    <w:multiLevelType w:val="hybridMultilevel"/>
    <w:tmpl w:val="B96A95EA"/>
    <w:lvl w:ilvl="0" w:tplc="B5703BDC">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D676A8"/>
    <w:multiLevelType w:val="hybridMultilevel"/>
    <w:tmpl w:val="94B46A62"/>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3622180"/>
    <w:multiLevelType w:val="hybridMultilevel"/>
    <w:tmpl w:val="E18E871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FD353C"/>
    <w:multiLevelType w:val="hybridMultilevel"/>
    <w:tmpl w:val="EFF88898"/>
    <w:lvl w:ilvl="0" w:tplc="EF0666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19858">
    <w:abstractNumId w:val="1"/>
  </w:num>
  <w:num w:numId="2" w16cid:durableId="627277510">
    <w:abstractNumId w:val="0"/>
  </w:num>
  <w:num w:numId="3" w16cid:durableId="2079278019">
    <w:abstractNumId w:val="4"/>
  </w:num>
  <w:num w:numId="4" w16cid:durableId="1587152622">
    <w:abstractNumId w:val="2"/>
  </w:num>
  <w:num w:numId="5" w16cid:durableId="725419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7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29A5"/>
    <w:rsid w:val="0000101A"/>
    <w:rsid w:val="00002F26"/>
    <w:rsid w:val="00005D8C"/>
    <w:rsid w:val="0001005B"/>
    <w:rsid w:val="00010110"/>
    <w:rsid w:val="00014B92"/>
    <w:rsid w:val="00016A97"/>
    <w:rsid w:val="00035A7F"/>
    <w:rsid w:val="00044005"/>
    <w:rsid w:val="0005013E"/>
    <w:rsid w:val="00055B21"/>
    <w:rsid w:val="000657D2"/>
    <w:rsid w:val="00067994"/>
    <w:rsid w:val="00071B6C"/>
    <w:rsid w:val="00083120"/>
    <w:rsid w:val="000907E2"/>
    <w:rsid w:val="00094273"/>
    <w:rsid w:val="000961E5"/>
    <w:rsid w:val="000A5D36"/>
    <w:rsid w:val="000B6867"/>
    <w:rsid w:val="000E1936"/>
    <w:rsid w:val="000E32C6"/>
    <w:rsid w:val="000F5119"/>
    <w:rsid w:val="000F799B"/>
    <w:rsid w:val="0010184E"/>
    <w:rsid w:val="00120F99"/>
    <w:rsid w:val="00124204"/>
    <w:rsid w:val="0012448E"/>
    <w:rsid w:val="00126E50"/>
    <w:rsid w:val="00127304"/>
    <w:rsid w:val="00134483"/>
    <w:rsid w:val="00134A53"/>
    <w:rsid w:val="00135184"/>
    <w:rsid w:val="00135BF8"/>
    <w:rsid w:val="00137B3A"/>
    <w:rsid w:val="00143C99"/>
    <w:rsid w:val="001535AD"/>
    <w:rsid w:val="001546B4"/>
    <w:rsid w:val="001560B6"/>
    <w:rsid w:val="00160FF2"/>
    <w:rsid w:val="0016487F"/>
    <w:rsid w:val="0017081E"/>
    <w:rsid w:val="00170FFF"/>
    <w:rsid w:val="001760A3"/>
    <w:rsid w:val="001766CB"/>
    <w:rsid w:val="0017751F"/>
    <w:rsid w:val="001827C9"/>
    <w:rsid w:val="001833AC"/>
    <w:rsid w:val="001902EF"/>
    <w:rsid w:val="00195C6D"/>
    <w:rsid w:val="001B3EE5"/>
    <w:rsid w:val="001B72E0"/>
    <w:rsid w:val="001C3C2A"/>
    <w:rsid w:val="001D30A9"/>
    <w:rsid w:val="001D5B5B"/>
    <w:rsid w:val="001E259D"/>
    <w:rsid w:val="001F1FAB"/>
    <w:rsid w:val="001F329D"/>
    <w:rsid w:val="001F43E0"/>
    <w:rsid w:val="002047CF"/>
    <w:rsid w:val="002121FA"/>
    <w:rsid w:val="00216480"/>
    <w:rsid w:val="00221F81"/>
    <w:rsid w:val="00225CEF"/>
    <w:rsid w:val="00233733"/>
    <w:rsid w:val="002442FE"/>
    <w:rsid w:val="00251D78"/>
    <w:rsid w:val="0026285A"/>
    <w:rsid w:val="00290D2D"/>
    <w:rsid w:val="0029700D"/>
    <w:rsid w:val="002A736D"/>
    <w:rsid w:val="002B430A"/>
    <w:rsid w:val="002B61D8"/>
    <w:rsid w:val="002C092F"/>
    <w:rsid w:val="002C602D"/>
    <w:rsid w:val="002D1976"/>
    <w:rsid w:val="002E221D"/>
    <w:rsid w:val="002E52B8"/>
    <w:rsid w:val="002F3B1E"/>
    <w:rsid w:val="00305A00"/>
    <w:rsid w:val="003078D6"/>
    <w:rsid w:val="00317720"/>
    <w:rsid w:val="00322D63"/>
    <w:rsid w:val="00332617"/>
    <w:rsid w:val="00333132"/>
    <w:rsid w:val="00334488"/>
    <w:rsid w:val="003360B4"/>
    <w:rsid w:val="0034715E"/>
    <w:rsid w:val="00360340"/>
    <w:rsid w:val="00366625"/>
    <w:rsid w:val="003726A9"/>
    <w:rsid w:val="00373861"/>
    <w:rsid w:val="003802E4"/>
    <w:rsid w:val="003914C7"/>
    <w:rsid w:val="00393D37"/>
    <w:rsid w:val="00394388"/>
    <w:rsid w:val="003A628F"/>
    <w:rsid w:val="003B1CC0"/>
    <w:rsid w:val="003B2885"/>
    <w:rsid w:val="003B2CD8"/>
    <w:rsid w:val="003B6CD5"/>
    <w:rsid w:val="003C0F0E"/>
    <w:rsid w:val="003C4D52"/>
    <w:rsid w:val="003C7FCD"/>
    <w:rsid w:val="003F0DDA"/>
    <w:rsid w:val="003F718E"/>
    <w:rsid w:val="00405C9E"/>
    <w:rsid w:val="00407DB2"/>
    <w:rsid w:val="00414BE6"/>
    <w:rsid w:val="00414C5B"/>
    <w:rsid w:val="004155F2"/>
    <w:rsid w:val="00424DED"/>
    <w:rsid w:val="004276F0"/>
    <w:rsid w:val="00444D4D"/>
    <w:rsid w:val="00446F69"/>
    <w:rsid w:val="00447EFD"/>
    <w:rsid w:val="00465090"/>
    <w:rsid w:val="0047200A"/>
    <w:rsid w:val="004727E8"/>
    <w:rsid w:val="00472A76"/>
    <w:rsid w:val="004940C2"/>
    <w:rsid w:val="00496C0F"/>
    <w:rsid w:val="00497B85"/>
    <w:rsid w:val="004B2DA7"/>
    <w:rsid w:val="004C4324"/>
    <w:rsid w:val="004C5DE8"/>
    <w:rsid w:val="004C74B0"/>
    <w:rsid w:val="004D301E"/>
    <w:rsid w:val="004E1677"/>
    <w:rsid w:val="004E6D38"/>
    <w:rsid w:val="004F0B14"/>
    <w:rsid w:val="004F31FD"/>
    <w:rsid w:val="004F386D"/>
    <w:rsid w:val="004F47BD"/>
    <w:rsid w:val="004F4FE2"/>
    <w:rsid w:val="004F689E"/>
    <w:rsid w:val="00502050"/>
    <w:rsid w:val="00504BAC"/>
    <w:rsid w:val="00504D16"/>
    <w:rsid w:val="00507003"/>
    <w:rsid w:val="00507DEA"/>
    <w:rsid w:val="0052469D"/>
    <w:rsid w:val="00527A96"/>
    <w:rsid w:val="00532525"/>
    <w:rsid w:val="005339F2"/>
    <w:rsid w:val="0055342D"/>
    <w:rsid w:val="00561796"/>
    <w:rsid w:val="0056422A"/>
    <w:rsid w:val="00577328"/>
    <w:rsid w:val="00580CE6"/>
    <w:rsid w:val="0058609A"/>
    <w:rsid w:val="005875FE"/>
    <w:rsid w:val="00587772"/>
    <w:rsid w:val="00596625"/>
    <w:rsid w:val="005B03A6"/>
    <w:rsid w:val="005B3349"/>
    <w:rsid w:val="005B749E"/>
    <w:rsid w:val="005B7576"/>
    <w:rsid w:val="005B7CD4"/>
    <w:rsid w:val="005E2942"/>
    <w:rsid w:val="005E29A5"/>
    <w:rsid w:val="005F2FB2"/>
    <w:rsid w:val="005F58F1"/>
    <w:rsid w:val="0060237C"/>
    <w:rsid w:val="006208C0"/>
    <w:rsid w:val="0062201C"/>
    <w:rsid w:val="00626BFE"/>
    <w:rsid w:val="00636D65"/>
    <w:rsid w:val="00641452"/>
    <w:rsid w:val="0064637D"/>
    <w:rsid w:val="00647168"/>
    <w:rsid w:val="00650D4E"/>
    <w:rsid w:val="006541A0"/>
    <w:rsid w:val="006576FC"/>
    <w:rsid w:val="006659FB"/>
    <w:rsid w:val="00670678"/>
    <w:rsid w:val="00672658"/>
    <w:rsid w:val="00672E2F"/>
    <w:rsid w:val="006816E1"/>
    <w:rsid w:val="00682232"/>
    <w:rsid w:val="006B18DD"/>
    <w:rsid w:val="006B7E02"/>
    <w:rsid w:val="006C2A28"/>
    <w:rsid w:val="006D2062"/>
    <w:rsid w:val="006D2A0B"/>
    <w:rsid w:val="006D668E"/>
    <w:rsid w:val="006E239A"/>
    <w:rsid w:val="006F7EE5"/>
    <w:rsid w:val="00702A21"/>
    <w:rsid w:val="007053D6"/>
    <w:rsid w:val="00721BA2"/>
    <w:rsid w:val="00722299"/>
    <w:rsid w:val="00743C1F"/>
    <w:rsid w:val="00744C7D"/>
    <w:rsid w:val="00755DAC"/>
    <w:rsid w:val="0075693F"/>
    <w:rsid w:val="00756EFB"/>
    <w:rsid w:val="00760708"/>
    <w:rsid w:val="007677A4"/>
    <w:rsid w:val="0078088D"/>
    <w:rsid w:val="007907A9"/>
    <w:rsid w:val="007A7B9C"/>
    <w:rsid w:val="007B6233"/>
    <w:rsid w:val="007B74CF"/>
    <w:rsid w:val="007C0F38"/>
    <w:rsid w:val="007C57D9"/>
    <w:rsid w:val="007C6324"/>
    <w:rsid w:val="007C64FE"/>
    <w:rsid w:val="007C6A8F"/>
    <w:rsid w:val="007C7CB9"/>
    <w:rsid w:val="007D10B0"/>
    <w:rsid w:val="007E3284"/>
    <w:rsid w:val="007E39FD"/>
    <w:rsid w:val="007E69EF"/>
    <w:rsid w:val="007F57A1"/>
    <w:rsid w:val="007F61F5"/>
    <w:rsid w:val="008062A8"/>
    <w:rsid w:val="00810461"/>
    <w:rsid w:val="00814A78"/>
    <w:rsid w:val="00826C01"/>
    <w:rsid w:val="00837CC0"/>
    <w:rsid w:val="00857945"/>
    <w:rsid w:val="0086465F"/>
    <w:rsid w:val="00880EA0"/>
    <w:rsid w:val="008877CB"/>
    <w:rsid w:val="00887ED4"/>
    <w:rsid w:val="00891A49"/>
    <w:rsid w:val="00893632"/>
    <w:rsid w:val="008958AA"/>
    <w:rsid w:val="00897BEA"/>
    <w:rsid w:val="008A0589"/>
    <w:rsid w:val="008B10D0"/>
    <w:rsid w:val="008B46A6"/>
    <w:rsid w:val="008B5F57"/>
    <w:rsid w:val="008C245A"/>
    <w:rsid w:val="008C4F74"/>
    <w:rsid w:val="008C6660"/>
    <w:rsid w:val="008E5929"/>
    <w:rsid w:val="008E5BD8"/>
    <w:rsid w:val="00901325"/>
    <w:rsid w:val="0090247F"/>
    <w:rsid w:val="009141E7"/>
    <w:rsid w:val="00924F20"/>
    <w:rsid w:val="00926E0B"/>
    <w:rsid w:val="00930D0D"/>
    <w:rsid w:val="00937385"/>
    <w:rsid w:val="00941FB3"/>
    <w:rsid w:val="00945E9E"/>
    <w:rsid w:val="00946FBF"/>
    <w:rsid w:val="0096254F"/>
    <w:rsid w:val="00967118"/>
    <w:rsid w:val="00974FD4"/>
    <w:rsid w:val="009821FA"/>
    <w:rsid w:val="00982771"/>
    <w:rsid w:val="009957AF"/>
    <w:rsid w:val="00997582"/>
    <w:rsid w:val="009A2032"/>
    <w:rsid w:val="009B53BB"/>
    <w:rsid w:val="009E676B"/>
    <w:rsid w:val="009E73AD"/>
    <w:rsid w:val="009F3997"/>
    <w:rsid w:val="009F7874"/>
    <w:rsid w:val="00A102DD"/>
    <w:rsid w:val="00A1180F"/>
    <w:rsid w:val="00A24A9E"/>
    <w:rsid w:val="00A25FDD"/>
    <w:rsid w:val="00A32908"/>
    <w:rsid w:val="00A36717"/>
    <w:rsid w:val="00A37A67"/>
    <w:rsid w:val="00A37D6C"/>
    <w:rsid w:val="00A4012F"/>
    <w:rsid w:val="00A47C1F"/>
    <w:rsid w:val="00A5040D"/>
    <w:rsid w:val="00A5192B"/>
    <w:rsid w:val="00A56FD8"/>
    <w:rsid w:val="00A63547"/>
    <w:rsid w:val="00A73DF3"/>
    <w:rsid w:val="00A771E2"/>
    <w:rsid w:val="00A81C8F"/>
    <w:rsid w:val="00A822BD"/>
    <w:rsid w:val="00A94523"/>
    <w:rsid w:val="00AA07D1"/>
    <w:rsid w:val="00AA603C"/>
    <w:rsid w:val="00AC6F80"/>
    <w:rsid w:val="00AC747E"/>
    <w:rsid w:val="00AD3DFA"/>
    <w:rsid w:val="00AD55A4"/>
    <w:rsid w:val="00AD6388"/>
    <w:rsid w:val="00AE5A11"/>
    <w:rsid w:val="00AF4142"/>
    <w:rsid w:val="00B00823"/>
    <w:rsid w:val="00B04377"/>
    <w:rsid w:val="00B15B6B"/>
    <w:rsid w:val="00B3016D"/>
    <w:rsid w:val="00B33608"/>
    <w:rsid w:val="00B4475E"/>
    <w:rsid w:val="00B534B8"/>
    <w:rsid w:val="00B60E3E"/>
    <w:rsid w:val="00B65286"/>
    <w:rsid w:val="00B668F2"/>
    <w:rsid w:val="00B702E8"/>
    <w:rsid w:val="00B748BB"/>
    <w:rsid w:val="00B845E8"/>
    <w:rsid w:val="00B86435"/>
    <w:rsid w:val="00B8780C"/>
    <w:rsid w:val="00B93D5C"/>
    <w:rsid w:val="00BA7415"/>
    <w:rsid w:val="00BB2944"/>
    <w:rsid w:val="00BC587E"/>
    <w:rsid w:val="00BD3EA3"/>
    <w:rsid w:val="00BD3EC5"/>
    <w:rsid w:val="00BD4047"/>
    <w:rsid w:val="00BD44CB"/>
    <w:rsid w:val="00BD66CD"/>
    <w:rsid w:val="00BE2A1E"/>
    <w:rsid w:val="00BE7AB4"/>
    <w:rsid w:val="00BF4985"/>
    <w:rsid w:val="00BF711E"/>
    <w:rsid w:val="00C064D0"/>
    <w:rsid w:val="00C21C84"/>
    <w:rsid w:val="00C22C1E"/>
    <w:rsid w:val="00C22FFC"/>
    <w:rsid w:val="00C31188"/>
    <w:rsid w:val="00C35F85"/>
    <w:rsid w:val="00C4096E"/>
    <w:rsid w:val="00C414EB"/>
    <w:rsid w:val="00C471DF"/>
    <w:rsid w:val="00C532CD"/>
    <w:rsid w:val="00C60C0A"/>
    <w:rsid w:val="00C65C09"/>
    <w:rsid w:val="00C70205"/>
    <w:rsid w:val="00C7040E"/>
    <w:rsid w:val="00C76D24"/>
    <w:rsid w:val="00C76E93"/>
    <w:rsid w:val="00C82BEA"/>
    <w:rsid w:val="00C860AF"/>
    <w:rsid w:val="00CA6E5F"/>
    <w:rsid w:val="00CB2221"/>
    <w:rsid w:val="00CC7DE0"/>
    <w:rsid w:val="00CD219E"/>
    <w:rsid w:val="00CD6E40"/>
    <w:rsid w:val="00CE5A15"/>
    <w:rsid w:val="00D13AD3"/>
    <w:rsid w:val="00D161B6"/>
    <w:rsid w:val="00D247E9"/>
    <w:rsid w:val="00D26F78"/>
    <w:rsid w:val="00D370A7"/>
    <w:rsid w:val="00D379C5"/>
    <w:rsid w:val="00D43227"/>
    <w:rsid w:val="00D463A1"/>
    <w:rsid w:val="00D50AE6"/>
    <w:rsid w:val="00D5273C"/>
    <w:rsid w:val="00D571E3"/>
    <w:rsid w:val="00D607B8"/>
    <w:rsid w:val="00D65DA7"/>
    <w:rsid w:val="00D67D51"/>
    <w:rsid w:val="00D71714"/>
    <w:rsid w:val="00D80C3F"/>
    <w:rsid w:val="00D832FB"/>
    <w:rsid w:val="00D901BA"/>
    <w:rsid w:val="00D97C48"/>
    <w:rsid w:val="00DA07A2"/>
    <w:rsid w:val="00DA2372"/>
    <w:rsid w:val="00DA624D"/>
    <w:rsid w:val="00DB4CB6"/>
    <w:rsid w:val="00DC0CE4"/>
    <w:rsid w:val="00DC44BC"/>
    <w:rsid w:val="00DC5D6A"/>
    <w:rsid w:val="00DC683C"/>
    <w:rsid w:val="00DC6B5A"/>
    <w:rsid w:val="00DC7E45"/>
    <w:rsid w:val="00DD2988"/>
    <w:rsid w:val="00DD3A03"/>
    <w:rsid w:val="00DD6289"/>
    <w:rsid w:val="00DE410C"/>
    <w:rsid w:val="00DF4B82"/>
    <w:rsid w:val="00E04D00"/>
    <w:rsid w:val="00E16BA6"/>
    <w:rsid w:val="00E16D39"/>
    <w:rsid w:val="00E2497F"/>
    <w:rsid w:val="00E25796"/>
    <w:rsid w:val="00E2727D"/>
    <w:rsid w:val="00E32BFD"/>
    <w:rsid w:val="00E426AB"/>
    <w:rsid w:val="00E433AC"/>
    <w:rsid w:val="00E467AF"/>
    <w:rsid w:val="00E46EC3"/>
    <w:rsid w:val="00E5120A"/>
    <w:rsid w:val="00E57D35"/>
    <w:rsid w:val="00E7176F"/>
    <w:rsid w:val="00E74439"/>
    <w:rsid w:val="00E752D4"/>
    <w:rsid w:val="00E77FB2"/>
    <w:rsid w:val="00E80770"/>
    <w:rsid w:val="00E956E0"/>
    <w:rsid w:val="00EB03FA"/>
    <w:rsid w:val="00EB245F"/>
    <w:rsid w:val="00EB510F"/>
    <w:rsid w:val="00EC1E65"/>
    <w:rsid w:val="00EC24FF"/>
    <w:rsid w:val="00EC5687"/>
    <w:rsid w:val="00ED6684"/>
    <w:rsid w:val="00EE0FA6"/>
    <w:rsid w:val="00EE1DD9"/>
    <w:rsid w:val="00EE29FA"/>
    <w:rsid w:val="00EF1627"/>
    <w:rsid w:val="00F00A13"/>
    <w:rsid w:val="00F13171"/>
    <w:rsid w:val="00F145A0"/>
    <w:rsid w:val="00F22A8D"/>
    <w:rsid w:val="00F22D34"/>
    <w:rsid w:val="00F2594E"/>
    <w:rsid w:val="00F33C18"/>
    <w:rsid w:val="00F35A07"/>
    <w:rsid w:val="00F40171"/>
    <w:rsid w:val="00F428B7"/>
    <w:rsid w:val="00F42AA4"/>
    <w:rsid w:val="00F52F7E"/>
    <w:rsid w:val="00F568E9"/>
    <w:rsid w:val="00F60B73"/>
    <w:rsid w:val="00F704FD"/>
    <w:rsid w:val="00F71851"/>
    <w:rsid w:val="00F7243E"/>
    <w:rsid w:val="00F73AD3"/>
    <w:rsid w:val="00F85EA5"/>
    <w:rsid w:val="00F95A49"/>
    <w:rsid w:val="00F97E09"/>
    <w:rsid w:val="00FB6D5E"/>
    <w:rsid w:val="00FD416D"/>
    <w:rsid w:val="00FD6CB9"/>
    <w:rsid w:val="00FE1FB2"/>
    <w:rsid w:val="00FE7EFA"/>
    <w:rsid w:val="00FF1C41"/>
    <w:rsid w:val="00FF405F"/>
    <w:rsid w:val="00FF4224"/>
    <w:rsid w:val="00FF5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2"/>
    </o:shapelayout>
  </w:shapeDefaults>
  <w:decimalSymbol w:val="."/>
  <w:listSeparator w:val=","/>
  <w14:docId w14:val="0C2B5706"/>
  <w15:chartTrackingRefBased/>
  <w15:docId w15:val="{447492A5-EBBD-490E-B758-1816C059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687"/>
    <w:rPr>
      <w:rFonts w:ascii="Times New Roman" w:eastAsia="Times New Roman" w:hAnsi="Times New Roman"/>
      <w:sz w:val="24"/>
      <w:szCs w:val="24"/>
    </w:rPr>
  </w:style>
  <w:style w:type="paragraph" w:styleId="Heading2">
    <w:name w:val="heading 2"/>
    <w:basedOn w:val="Normal"/>
    <w:next w:val="Normal"/>
    <w:link w:val="Heading2Char"/>
    <w:qFormat/>
    <w:rsid w:val="00EC5687"/>
    <w:pPr>
      <w:keepNext/>
      <w:outlineLvl w:val="1"/>
    </w:pPr>
    <w:rPr>
      <w:rFonts w:ascii="VNI-Helve" w:hAnsi="VNI-Helve"/>
      <w:sz w:val="3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C5687"/>
    <w:rPr>
      <w:rFonts w:ascii="VNI-Helve" w:eastAsia="Times New Roman" w:hAnsi="VNI-Helve" w:cs="Times New Roman"/>
      <w:sz w:val="30"/>
      <w:szCs w:val="24"/>
    </w:rPr>
  </w:style>
  <w:style w:type="character" w:styleId="Hyperlink">
    <w:name w:val="Hyperlink"/>
    <w:rsid w:val="00EC5687"/>
    <w:rPr>
      <w:color w:val="0000FF"/>
      <w:u w:val="single"/>
    </w:rPr>
  </w:style>
  <w:style w:type="paragraph" w:styleId="Footer">
    <w:name w:val="footer"/>
    <w:basedOn w:val="Normal"/>
    <w:link w:val="FooterChar"/>
    <w:rsid w:val="00EC5687"/>
    <w:pPr>
      <w:tabs>
        <w:tab w:val="center" w:pos="4320"/>
        <w:tab w:val="right" w:pos="8640"/>
      </w:tabs>
    </w:pPr>
    <w:rPr>
      <w:lang w:val="x-none" w:eastAsia="x-none"/>
    </w:rPr>
  </w:style>
  <w:style w:type="character" w:customStyle="1" w:styleId="FooterChar">
    <w:name w:val="Footer Char"/>
    <w:link w:val="Footer"/>
    <w:rsid w:val="00EC5687"/>
    <w:rPr>
      <w:rFonts w:ascii="Times New Roman" w:eastAsia="Times New Roman" w:hAnsi="Times New Roman" w:cs="Times New Roman"/>
      <w:sz w:val="24"/>
      <w:szCs w:val="24"/>
    </w:rPr>
  </w:style>
  <w:style w:type="character" w:styleId="Strong">
    <w:name w:val="Strong"/>
    <w:qFormat/>
    <w:rsid w:val="00EC5687"/>
    <w:rPr>
      <w:b/>
      <w:bCs/>
    </w:rPr>
  </w:style>
  <w:style w:type="table" w:styleId="LightList-Accent3">
    <w:name w:val="Light List Accent 3"/>
    <w:basedOn w:val="TableNormal"/>
    <w:uiPriority w:val="61"/>
    <w:rsid w:val="00414BE6"/>
    <w:rPr>
      <w:rFonts w:ascii="Arial" w:eastAsia="Times New Roman" w:hAnsi="Arial"/>
      <w:sz w:val="22"/>
      <w:szCs w:val="22"/>
      <w:lang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BalloonText">
    <w:name w:val="Balloon Text"/>
    <w:basedOn w:val="Normal"/>
    <w:link w:val="BalloonTextChar"/>
    <w:uiPriority w:val="99"/>
    <w:semiHidden/>
    <w:unhideWhenUsed/>
    <w:rsid w:val="004155F2"/>
    <w:rPr>
      <w:rFonts w:ascii="Tahoma" w:hAnsi="Tahoma"/>
      <w:sz w:val="16"/>
      <w:szCs w:val="16"/>
    </w:rPr>
  </w:style>
  <w:style w:type="character" w:customStyle="1" w:styleId="BalloonTextChar">
    <w:name w:val="Balloon Text Char"/>
    <w:link w:val="BalloonText"/>
    <w:uiPriority w:val="99"/>
    <w:semiHidden/>
    <w:rsid w:val="004155F2"/>
    <w:rPr>
      <w:rFonts w:ascii="Tahoma" w:eastAsia="Times New Roman" w:hAnsi="Tahoma" w:cs="Tahoma"/>
      <w:sz w:val="16"/>
      <w:szCs w:val="16"/>
      <w:lang w:val="en-US" w:eastAsia="en-US"/>
    </w:rPr>
  </w:style>
  <w:style w:type="character" w:styleId="FollowedHyperlink">
    <w:name w:val="FollowedHyperlink"/>
    <w:uiPriority w:val="99"/>
    <w:semiHidden/>
    <w:unhideWhenUsed/>
    <w:rsid w:val="00A1180F"/>
    <w:rPr>
      <w:color w:val="800080"/>
      <w:u w:val="single"/>
    </w:rPr>
  </w:style>
  <w:style w:type="paragraph" w:styleId="Header">
    <w:name w:val="header"/>
    <w:basedOn w:val="Normal"/>
    <w:link w:val="HeaderChar"/>
    <w:uiPriority w:val="99"/>
    <w:unhideWhenUsed/>
    <w:rsid w:val="00F428B7"/>
    <w:pPr>
      <w:tabs>
        <w:tab w:val="center" w:pos="4680"/>
        <w:tab w:val="right" w:pos="9360"/>
      </w:tabs>
    </w:pPr>
  </w:style>
  <w:style w:type="character" w:customStyle="1" w:styleId="HeaderChar">
    <w:name w:val="Header Char"/>
    <w:link w:val="Header"/>
    <w:uiPriority w:val="99"/>
    <w:rsid w:val="00F428B7"/>
    <w:rPr>
      <w:rFonts w:ascii="Times New Roman" w:eastAsia="Times New Roman" w:hAnsi="Times New Roman"/>
      <w:sz w:val="24"/>
      <w:szCs w:val="24"/>
    </w:rPr>
  </w:style>
  <w:style w:type="table" w:styleId="TableGrid">
    <w:name w:val="Table Grid"/>
    <w:basedOn w:val="TableNormal"/>
    <w:uiPriority w:val="59"/>
    <w:rsid w:val="00465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D67D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evs\Projects\DaiPhucVinh\Client\Resources\WordTemplate\TemplateBaoG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47A86-FBD2-4D0A-83AA-308E22D5F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TemplateBaoGia.dot</Template>
  <TotalTime>235</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dc:creator>
  <cp:keywords/>
  <cp:lastModifiedBy>Quí Ngọc</cp:lastModifiedBy>
  <cp:revision>127</cp:revision>
  <dcterms:created xsi:type="dcterms:W3CDTF">2022-09-20T10:12:00Z</dcterms:created>
  <dcterms:modified xsi:type="dcterms:W3CDTF">2023-01-13T04:34:00Z</dcterms:modified>
</cp:coreProperties>
</file>