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X="-324" w:tblpY="706"/>
        <w:tblW w:w="107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710"/>
      </w:tblGrid>
      <w:tr w:rsidR="000F0131" w:rsidRPr="00102F49" w14:paraId="006BE439" w14:textId="77777777">
        <w:trPr>
          <w:trHeight w:val="475"/>
          <w:hidden/>
        </w:trPr>
        <w:tc>
          <w:tcPr>
            <w:tcW w:w="10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8E4C6" w14:textId="77777777" w:rsidR="000F0131" w:rsidRPr="00102F49" w:rsidRDefault="00000000">
            <w:pPr>
              <w:tabs>
                <w:tab w:val="center" w:pos="4874"/>
                <w:tab w:val="left" w:pos="7590"/>
              </w:tabs>
              <w:rPr>
                <w:b/>
                <w:vanish/>
              </w:rPr>
            </w:pPr>
            <w:r>
              <w:rPr>
                <w:vanish/>
              </w:rPr>
              <w:pict w14:anchorId="2EA763E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" o:spid="_x0000_s2072" type="#_x0000_t75" style="position:absolute;margin-left:-3.6pt;margin-top:4pt;width:494.65pt;height:27.9pt;z-index:2;visibility:visible">
                  <v:imagedata r:id="rId8" o:title=""/>
                </v:shape>
              </w:pict>
            </w:r>
          </w:p>
          <w:p w14:paraId="2E8D5E6A" w14:textId="77777777" w:rsidR="000F0131" w:rsidRPr="00102F49" w:rsidRDefault="000F0131">
            <w:pPr>
              <w:tabs>
                <w:tab w:val="center" w:pos="4874"/>
                <w:tab w:val="left" w:pos="7590"/>
              </w:tabs>
              <w:rPr>
                <w:b/>
                <w:vanish/>
                <w:sz w:val="40"/>
                <w:szCs w:val="40"/>
              </w:rPr>
            </w:pPr>
            <w:r w:rsidRPr="00102F49">
              <w:rPr>
                <w:b/>
                <w:vanish/>
              </w:rPr>
              <w:t xml:space="preserve">                                                                            </w:t>
            </w:r>
            <w:r w:rsidRPr="00102F49">
              <w:rPr>
                <w:b/>
                <w:vanish/>
                <w:sz w:val="40"/>
                <w:szCs w:val="40"/>
              </w:rPr>
              <w:t xml:space="preserve">                </w:t>
            </w:r>
          </w:p>
        </w:tc>
      </w:tr>
      <w:tr w:rsidR="000F0131" w:rsidRPr="00102F49" w14:paraId="5700A407" w14:textId="77777777">
        <w:trPr>
          <w:trHeight w:val="1445"/>
          <w:hidden/>
        </w:trPr>
        <w:tc>
          <w:tcPr>
            <w:tcW w:w="10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1F1EC5" w14:textId="77777777" w:rsidR="000F0131" w:rsidRPr="00102F49" w:rsidRDefault="000F0131">
            <w:pPr>
              <w:rPr>
                <w:b/>
                <w:bCs/>
                <w:vanish/>
                <w:color w:val="0070C0"/>
                <w:sz w:val="22"/>
                <w:szCs w:val="22"/>
              </w:rPr>
            </w:pPr>
            <w:r w:rsidRPr="00102F49">
              <w:rPr>
                <w:b/>
                <w:bCs/>
                <w:vanish/>
                <w:color w:val="0070C0"/>
                <w:sz w:val="22"/>
                <w:szCs w:val="22"/>
              </w:rPr>
              <w:t>HỆ THỐNG PHÂN PHỐI</w:t>
            </w:r>
          </w:p>
          <w:p w14:paraId="32EC5106" w14:textId="77777777" w:rsidR="000F0131" w:rsidRPr="00102F49" w:rsidRDefault="000F0131">
            <w:pPr>
              <w:rPr>
                <w:b/>
                <w:vanish/>
                <w:color w:val="17365D"/>
                <w:sz w:val="22"/>
                <w:szCs w:val="22"/>
              </w:rPr>
            </w:pPr>
            <w:r w:rsidRPr="00102F49">
              <w:rPr>
                <w:b/>
                <w:vanish/>
                <w:color w:val="17365D"/>
                <w:sz w:val="22"/>
                <w:szCs w:val="22"/>
              </w:rPr>
              <w:t>TP. HCM        : 62C, Nguyễn Thị Thập, P. Bình Thuận, Q7, TP. HCM                                                  Hotline 0937.378.343</w:t>
            </w:r>
          </w:p>
          <w:p w14:paraId="2EED0FDF" w14:textId="77777777" w:rsidR="000F0131" w:rsidRPr="00102F49" w:rsidRDefault="000F0131">
            <w:pPr>
              <w:rPr>
                <w:b/>
                <w:bCs/>
                <w:vanish/>
                <w:color w:val="17365D"/>
                <w:sz w:val="22"/>
                <w:szCs w:val="22"/>
              </w:rPr>
            </w:pPr>
            <w:r w:rsidRPr="00102F49">
              <w:rPr>
                <w:b/>
                <w:bCs/>
                <w:vanish/>
                <w:color w:val="17365D"/>
                <w:sz w:val="22"/>
                <w:szCs w:val="22"/>
              </w:rPr>
              <w:t xml:space="preserve">Hà Nội           : Km12+800, QL.3, Tổ 6, Thị Trấn Đông Anh, Hà Nội                                                     </w:t>
            </w:r>
            <w:r w:rsidRPr="00102F49">
              <w:rPr>
                <w:b/>
                <w:vanish/>
                <w:color w:val="17365D"/>
                <w:sz w:val="22"/>
                <w:szCs w:val="22"/>
              </w:rPr>
              <w:t>Hotline 0901.624.343</w:t>
            </w:r>
          </w:p>
          <w:p w14:paraId="5786BCCB" w14:textId="77777777" w:rsidR="000F0131" w:rsidRPr="00102F49" w:rsidRDefault="000F0131">
            <w:pPr>
              <w:rPr>
                <w:b/>
                <w:bCs/>
                <w:vanish/>
                <w:color w:val="17365D"/>
                <w:sz w:val="22"/>
                <w:szCs w:val="22"/>
              </w:rPr>
            </w:pPr>
            <w:r w:rsidRPr="00102F49">
              <w:rPr>
                <w:b/>
                <w:bCs/>
                <w:vanish/>
                <w:color w:val="17365D"/>
                <w:sz w:val="22"/>
                <w:szCs w:val="22"/>
              </w:rPr>
              <w:t xml:space="preserve">Đồng Nai       : Số 10, Đường 2A, KCN Biên Hòa 2, TP. Biên Hòa, Đồng Nai                                     Hotline 0982.421.343 </w:t>
            </w:r>
          </w:p>
          <w:p w14:paraId="6705AF54" w14:textId="77777777" w:rsidR="000F0131" w:rsidRPr="00102F49" w:rsidRDefault="000F0131">
            <w:pPr>
              <w:rPr>
                <w:b/>
                <w:vanish/>
                <w:color w:val="17365D"/>
                <w:sz w:val="22"/>
                <w:szCs w:val="22"/>
              </w:rPr>
            </w:pPr>
            <w:r w:rsidRPr="00102F49">
              <w:rPr>
                <w:b/>
                <w:vanish/>
                <w:color w:val="17365D"/>
                <w:sz w:val="22"/>
                <w:szCs w:val="22"/>
              </w:rPr>
              <w:t>Bình Dương : Số 10, QL.13, Lái Thiêu, Thuận An, Bình Dương.                                                         Hotline 0933.671.343</w:t>
            </w:r>
          </w:p>
          <w:p w14:paraId="602425D2" w14:textId="77777777" w:rsidR="000F0131" w:rsidRPr="00102F49" w:rsidRDefault="000F0131">
            <w:pPr>
              <w:rPr>
                <w:b/>
                <w:vanish/>
                <w:color w:val="17365D"/>
                <w:sz w:val="22"/>
                <w:szCs w:val="22"/>
              </w:rPr>
            </w:pPr>
            <w:r w:rsidRPr="00102F49">
              <w:rPr>
                <w:b/>
                <w:vanish/>
                <w:color w:val="17365D"/>
                <w:sz w:val="22"/>
                <w:szCs w:val="22"/>
              </w:rPr>
              <w:t>Quy Nhơn: Thửa đất số 42, TBĐ số 50, KV 8, P.Bùi Thị Xuân, TP. Quy Nhơn,  T.Bình Định         Hotline 0981.718.343</w:t>
            </w:r>
          </w:p>
          <w:p w14:paraId="65CBD03D" w14:textId="77777777" w:rsidR="000F0131" w:rsidRPr="00102F49" w:rsidRDefault="000F0131">
            <w:pPr>
              <w:rPr>
                <w:vanish/>
                <w:sz w:val="22"/>
                <w:szCs w:val="22"/>
              </w:rPr>
            </w:pPr>
            <w:r w:rsidRPr="00102F49">
              <w:rPr>
                <w:b/>
                <w:vanish/>
                <w:color w:val="17365D"/>
                <w:sz w:val="22"/>
                <w:szCs w:val="22"/>
              </w:rPr>
              <w:t>Website        :</w:t>
            </w:r>
            <w:r w:rsidRPr="00102F49">
              <w:rPr>
                <w:b/>
                <w:vanish/>
                <w:color w:val="2F5496"/>
                <w:sz w:val="22"/>
                <w:szCs w:val="22"/>
              </w:rPr>
              <w:t xml:space="preserve"> </w:t>
            </w:r>
            <w:r w:rsidRPr="00102F49">
              <w:rPr>
                <w:b/>
                <w:vanish/>
                <w:color w:val="0070C0"/>
                <w:sz w:val="22"/>
                <w:szCs w:val="22"/>
              </w:rPr>
              <w:t>www.daiphucvinh.com.vn  , www.holztek.com.vn , www.woodmaster.com.vn</w:t>
            </w:r>
            <w:r w:rsidRPr="00102F49">
              <w:rPr>
                <w:b/>
                <w:vanish/>
                <w:color w:val="2F5496"/>
                <w:sz w:val="22"/>
                <w:szCs w:val="22"/>
              </w:rPr>
              <w:t xml:space="preserve"> </w:t>
            </w:r>
          </w:p>
        </w:tc>
      </w:tr>
    </w:tbl>
    <w:p w14:paraId="4EA181A6" w14:textId="77777777" w:rsidR="00F428B7" w:rsidRPr="00102F49" w:rsidRDefault="00F428B7" w:rsidP="00A73DF3">
      <w:pPr>
        <w:keepNext/>
        <w:outlineLvl w:val="1"/>
        <w:rPr>
          <w:bCs/>
          <w:i/>
          <w:color w:val="FF0000"/>
          <w:sz w:val="32"/>
          <w:szCs w:val="32"/>
        </w:rPr>
      </w:pPr>
    </w:p>
    <w:p w14:paraId="24F7A6BB" w14:textId="77777777" w:rsidR="00AC23EB" w:rsidRPr="00102F49" w:rsidRDefault="00AC23EB" w:rsidP="00AC23EB">
      <w:pPr>
        <w:rPr>
          <w:b/>
          <w:bCs/>
          <w:sz w:val="26"/>
          <w:szCs w:val="26"/>
        </w:rPr>
      </w:pPr>
      <w:r w:rsidRPr="00102F49">
        <w:rPr>
          <w:b/>
          <w:bCs/>
          <w:sz w:val="26"/>
          <w:szCs w:val="26"/>
        </w:rPr>
        <w:t>CÔNG TY TNHH ĐẠI PHÚC VINH</w:t>
      </w:r>
      <w:r w:rsidRPr="00102F49">
        <w:rPr>
          <w:b/>
          <w:bCs/>
        </w:rPr>
        <w:tab/>
        <w:t xml:space="preserve">  </w:t>
      </w:r>
      <w:r w:rsidRPr="00102F49">
        <w:rPr>
          <w:b/>
          <w:bCs/>
          <w:sz w:val="26"/>
          <w:szCs w:val="26"/>
        </w:rPr>
        <w:t>CỘNG HOÀ XÃ HỘI CHỦ NGHĨA VIỆT NAM</w:t>
      </w:r>
    </w:p>
    <w:p w14:paraId="4BC41D37" w14:textId="77777777" w:rsidR="00AC23EB" w:rsidRPr="00102F49" w:rsidRDefault="00000000" w:rsidP="00AC23EB">
      <w:pPr>
        <w:keepNext/>
        <w:outlineLvl w:val="1"/>
        <w:rPr>
          <w:b/>
          <w:bCs/>
        </w:rPr>
      </w:pPr>
      <w:r>
        <w:rPr>
          <w:noProof/>
        </w:rPr>
        <w:pict w14:anchorId="66B05BA6">
          <v:line id="_x0000_s2071" style="position:absolute;z-index:1" from="60pt,15.6pt" to="108pt,15.6pt"/>
        </w:pict>
      </w:r>
      <w:r w:rsidR="00AC23EB" w:rsidRPr="00102F49">
        <w:rPr>
          <w:b/>
          <w:bCs/>
        </w:rPr>
        <w:tab/>
      </w:r>
      <w:r w:rsidR="00AC23EB" w:rsidRPr="00102F49">
        <w:t xml:space="preserve">Số: </w:t>
      </w:r>
      <w:fldSimple w:instr=" MERGEFIELD  SoHopDong  \* MERGEFORMAT ">
        <w:r w:rsidR="00AC23EB" w:rsidRPr="00102F49">
          <w:rPr>
            <w:noProof/>
          </w:rPr>
          <w:t>«SoHopDong»</w:t>
        </w:r>
      </w:fldSimple>
      <w:r w:rsidR="00AC23EB" w:rsidRPr="00102F49">
        <w:tab/>
      </w:r>
      <w:r w:rsidR="00AC23EB" w:rsidRPr="00102F49">
        <w:rPr>
          <w:b/>
          <w:bCs/>
        </w:rPr>
        <w:tab/>
      </w:r>
      <w:r w:rsidR="00AC23EB" w:rsidRPr="00102F49">
        <w:rPr>
          <w:b/>
          <w:bCs/>
        </w:rPr>
        <w:tab/>
      </w:r>
      <w:r w:rsidR="00AC23EB" w:rsidRPr="00102F49">
        <w:rPr>
          <w:b/>
          <w:bCs/>
        </w:rPr>
        <w:tab/>
        <w:t xml:space="preserve">        </w:t>
      </w:r>
      <w:r w:rsidR="00AC23EB" w:rsidRPr="00102F49">
        <w:rPr>
          <w:b/>
          <w:bCs/>
          <w:u w:val="single"/>
        </w:rPr>
        <w:t>Độc lập – Tự do – Hạnh phúc</w:t>
      </w:r>
      <w:r w:rsidR="00AC23EB" w:rsidRPr="00102F49">
        <w:rPr>
          <w:b/>
          <w:bCs/>
        </w:rPr>
        <w:t>.</w:t>
      </w:r>
      <w:r w:rsidR="00AC23EB" w:rsidRPr="00102F49">
        <w:rPr>
          <w:b/>
          <w:bCs/>
        </w:rPr>
        <w:tab/>
      </w:r>
    </w:p>
    <w:p w14:paraId="3DA1932F" w14:textId="77777777" w:rsidR="003D3768" w:rsidRPr="00102F49" w:rsidRDefault="003D3768" w:rsidP="003D3768">
      <w:pPr>
        <w:pStyle w:val="Heading1"/>
        <w:spacing w:before="120" w:line="276" w:lineRule="auto"/>
        <w:jc w:val="center"/>
        <w:rPr>
          <w:rFonts w:ascii="Times New Roman" w:hAnsi="Times New Roman"/>
          <w:sz w:val="36"/>
          <w:szCs w:val="36"/>
        </w:rPr>
      </w:pPr>
      <w:r w:rsidRPr="00102F49">
        <w:rPr>
          <w:rFonts w:ascii="Times New Roman" w:hAnsi="Times New Roman"/>
          <w:sz w:val="36"/>
          <w:szCs w:val="36"/>
        </w:rPr>
        <w:t>HỢP ĐỒNG KINH TẾ</w:t>
      </w:r>
    </w:p>
    <w:p w14:paraId="7A98417F" w14:textId="77777777" w:rsidR="003D3768" w:rsidRPr="00102F49" w:rsidRDefault="003D3768" w:rsidP="003D3768">
      <w:pPr>
        <w:spacing w:line="276" w:lineRule="auto"/>
        <w:jc w:val="center"/>
        <w:rPr>
          <w:i/>
          <w:iCs/>
        </w:rPr>
      </w:pPr>
      <w:r w:rsidRPr="00102F49">
        <w:rPr>
          <w:i/>
          <w:iCs/>
        </w:rPr>
        <w:t>(V/v: mua máy SX đồ gỗ )</w:t>
      </w:r>
    </w:p>
    <w:p w14:paraId="3E1593A8" w14:textId="77777777" w:rsidR="003D3768" w:rsidRPr="00102F49" w:rsidRDefault="003D3768" w:rsidP="003D3768"/>
    <w:p w14:paraId="5CCE6ADF" w14:textId="77777777" w:rsidR="003D3768" w:rsidRPr="00102F49" w:rsidRDefault="003D3768" w:rsidP="003D3768">
      <w:pPr>
        <w:numPr>
          <w:ilvl w:val="0"/>
          <w:numId w:val="6"/>
        </w:numPr>
        <w:spacing w:line="360" w:lineRule="auto"/>
        <w:jc w:val="both"/>
        <w:rPr>
          <w:i/>
          <w:iCs/>
        </w:rPr>
      </w:pPr>
      <w:r w:rsidRPr="00102F49">
        <w:rPr>
          <w:i/>
          <w:iCs/>
        </w:rPr>
        <w:t>Căn cứ Bộ luật Dân sự số 91/2015/QH13 được Quốc hội Nước Cộng Hòa Xã Hội Chủ nghĩa Việt Nam thông qua ngày 24 tháng 11 năm 2015,</w:t>
      </w:r>
    </w:p>
    <w:p w14:paraId="75E6DADB" w14:textId="77777777" w:rsidR="003D3768" w:rsidRPr="00102F49" w:rsidRDefault="003D3768" w:rsidP="003D3768">
      <w:pPr>
        <w:numPr>
          <w:ilvl w:val="0"/>
          <w:numId w:val="6"/>
        </w:numPr>
        <w:spacing w:line="360" w:lineRule="auto"/>
        <w:jc w:val="both"/>
        <w:rPr>
          <w:i/>
          <w:iCs/>
        </w:rPr>
      </w:pPr>
      <w:r w:rsidRPr="00102F49">
        <w:rPr>
          <w:i/>
          <w:iCs/>
        </w:rPr>
        <w:t>Căn cứ Luật Thương mại số 36/2005/QH11 được Quốc hội Nước Cộng Hòa Xã Hội Chủ nghĩa Việt Nam thông qua ngày 4 tháng 6 năm 2005,</w:t>
      </w:r>
    </w:p>
    <w:p w14:paraId="3466E857" w14:textId="77777777" w:rsidR="003D3768" w:rsidRPr="00102F49" w:rsidRDefault="003D3768" w:rsidP="003D3768">
      <w:pPr>
        <w:numPr>
          <w:ilvl w:val="0"/>
          <w:numId w:val="6"/>
        </w:numPr>
        <w:spacing w:line="360" w:lineRule="auto"/>
        <w:jc w:val="both"/>
        <w:rPr>
          <w:i/>
          <w:iCs/>
        </w:rPr>
      </w:pPr>
      <w:r w:rsidRPr="00102F49">
        <w:rPr>
          <w:i/>
          <w:iCs/>
        </w:rPr>
        <w:t>Căn cứ năng lực và nhu cầu của hai bên.</w:t>
      </w:r>
    </w:p>
    <w:p w14:paraId="6AEC10EB" w14:textId="77777777" w:rsidR="003D3768" w:rsidRPr="00102F49" w:rsidRDefault="003D3768" w:rsidP="003D3768">
      <w:pPr>
        <w:ind w:left="360"/>
        <w:jc w:val="both"/>
      </w:pPr>
      <w:r w:rsidRPr="00102F49">
        <w:t xml:space="preserve">Hôm nay, ngày  </w:t>
      </w:r>
      <w:fldSimple w:instr=" MERGEFIELD  NgayThangHD  \* MERGEFORMAT ">
        <w:r w:rsidRPr="00102F49">
          <w:rPr>
            <w:noProof/>
          </w:rPr>
          <w:t>«NgayThangHD»</w:t>
        </w:r>
      </w:fldSimple>
      <w:r w:rsidRPr="00102F49">
        <w:t xml:space="preserve">  tháng  </w:t>
      </w:r>
      <w:fldSimple w:instr=" MERGEFIELD  Thang  \* MERGEFORMAT ">
        <w:r w:rsidRPr="00102F49">
          <w:rPr>
            <w:noProof/>
          </w:rPr>
          <w:t>«Thang»</w:t>
        </w:r>
      </w:fldSimple>
      <w:r w:rsidRPr="00102F49">
        <w:t xml:space="preserve">  năm  </w:t>
      </w:r>
      <w:fldSimple w:instr=" MERGEFIELD  Nam  \* MERGEFORMAT ">
        <w:r w:rsidRPr="00102F49">
          <w:rPr>
            <w:noProof/>
          </w:rPr>
          <w:t>«Nam»</w:t>
        </w:r>
      </w:fldSimple>
      <w:r w:rsidRPr="00102F49">
        <w:t>,  chúng tôi gồm:</w:t>
      </w:r>
    </w:p>
    <w:p w14:paraId="7D51F3DD" w14:textId="77777777" w:rsidR="00BE6614" w:rsidRPr="00102F49" w:rsidRDefault="00BE6614" w:rsidP="003D3768">
      <w:pPr>
        <w:ind w:left="360"/>
        <w:jc w:val="both"/>
      </w:pPr>
    </w:p>
    <w:p w14:paraId="4C056616" w14:textId="77777777" w:rsidR="00BE6614" w:rsidRPr="00102F49" w:rsidRDefault="00BE6614" w:rsidP="00BE6614">
      <w:pPr>
        <w:tabs>
          <w:tab w:val="left" w:pos="720"/>
          <w:tab w:val="left" w:pos="2268"/>
        </w:tabs>
        <w:spacing w:after="60"/>
        <w:rPr>
          <w:b/>
        </w:rPr>
      </w:pPr>
      <w:r w:rsidRPr="00102F49">
        <w:rPr>
          <w:b/>
          <w:bCs/>
        </w:rPr>
        <w:t xml:space="preserve">BÊN MUA (BÊN A)  </w:t>
      </w:r>
      <w:r w:rsidRPr="00102F49">
        <w:rPr>
          <w:b/>
          <w:bCs/>
        </w:rPr>
        <w:tab/>
        <w:t xml:space="preserve">: </w:t>
      </w:r>
      <w:r w:rsidRPr="00102F49">
        <w:rPr>
          <w:b/>
          <w:bCs/>
        </w:rPr>
        <w:fldChar w:fldCharType="begin"/>
      </w:r>
      <w:r w:rsidRPr="00102F49">
        <w:rPr>
          <w:b/>
          <w:bCs/>
        </w:rPr>
        <w:instrText xml:space="preserve"> MERGEFIELD  BenA  \* MERGEFORMAT </w:instrText>
      </w:r>
      <w:r w:rsidRPr="00102F49">
        <w:rPr>
          <w:b/>
          <w:bCs/>
        </w:rPr>
        <w:fldChar w:fldCharType="separate"/>
      </w:r>
      <w:r w:rsidRPr="00102F49">
        <w:rPr>
          <w:b/>
          <w:bCs/>
          <w:noProof/>
        </w:rPr>
        <w:t>«BenA»</w:t>
      </w:r>
      <w:r w:rsidRPr="00102F49">
        <w:rPr>
          <w:b/>
          <w:bCs/>
        </w:rPr>
        <w:fldChar w:fldCharType="end"/>
      </w:r>
    </w:p>
    <w:p w14:paraId="062A3D20" w14:textId="77777777" w:rsidR="00BE6614" w:rsidRPr="00102F49" w:rsidRDefault="00BE6614" w:rsidP="00BE6614">
      <w:pPr>
        <w:tabs>
          <w:tab w:val="left" w:pos="720"/>
          <w:tab w:val="left" w:pos="2268"/>
        </w:tabs>
        <w:spacing w:after="60"/>
      </w:pPr>
      <w:r w:rsidRPr="00102F49">
        <w:tab/>
        <w:t xml:space="preserve">Địa chỉ </w:t>
      </w:r>
      <w:r w:rsidRPr="00102F49">
        <w:tab/>
        <w:t xml:space="preserve">: </w:t>
      </w:r>
      <w:fldSimple w:instr=" MERGEFIELD  DiaChi_BenA  \* MERGEFORMAT ">
        <w:r w:rsidRPr="00102F49">
          <w:t>«DiaChi_BenA»</w:t>
        </w:r>
      </w:fldSimple>
    </w:p>
    <w:p w14:paraId="1D77B404" w14:textId="77777777" w:rsidR="00BE6614" w:rsidRPr="00102F49" w:rsidRDefault="00BE6614" w:rsidP="00BE6614">
      <w:pPr>
        <w:tabs>
          <w:tab w:val="left" w:pos="720"/>
          <w:tab w:val="left" w:pos="2268"/>
        </w:tabs>
        <w:spacing w:after="60"/>
      </w:pPr>
      <w:r w:rsidRPr="00102F49">
        <w:tab/>
        <w:t>Điện thoại</w:t>
      </w:r>
      <w:r w:rsidRPr="00102F49">
        <w:tab/>
        <w:t xml:space="preserve">: </w:t>
      </w:r>
      <w:fldSimple w:instr=" MERGEFIELD  DienThoai_BenA  \* MERGEFORMAT ">
        <w:r w:rsidRPr="00102F49">
          <w:t>«DienThoai_BenA»</w:t>
        </w:r>
      </w:fldSimple>
      <w:r w:rsidRPr="00102F49">
        <w:t xml:space="preserve"> - Fax: </w:t>
      </w:r>
      <w:fldSimple w:instr=" MERGEFIELD  Fax_BenA  \* MERGEFORMAT ">
        <w:r w:rsidRPr="00102F49">
          <w:t>«Fax_BenA»</w:t>
        </w:r>
      </w:fldSimple>
    </w:p>
    <w:p w14:paraId="1441CA8F" w14:textId="77777777" w:rsidR="00BE6614" w:rsidRPr="00102F49" w:rsidRDefault="00BE6614" w:rsidP="00BE6614">
      <w:pPr>
        <w:tabs>
          <w:tab w:val="left" w:pos="720"/>
          <w:tab w:val="left" w:pos="2268"/>
        </w:tabs>
        <w:spacing w:after="60"/>
      </w:pPr>
      <w:r w:rsidRPr="00102F49">
        <w:tab/>
        <w:t xml:space="preserve">Mã số thuế </w:t>
      </w:r>
      <w:r w:rsidRPr="00102F49">
        <w:tab/>
        <w:t xml:space="preserve">: </w:t>
      </w:r>
      <w:fldSimple w:instr=" MERGEFIELD  MST_BenA  \* MERGEFORMAT ">
        <w:r w:rsidRPr="00102F49">
          <w:t>«MST_BenA»</w:t>
        </w:r>
      </w:fldSimple>
    </w:p>
    <w:p w14:paraId="3B047FE7" w14:textId="77777777" w:rsidR="00BE6614" w:rsidRPr="00102F49" w:rsidRDefault="00BE6614" w:rsidP="00BE6614">
      <w:pPr>
        <w:tabs>
          <w:tab w:val="left" w:pos="720"/>
          <w:tab w:val="left" w:pos="2268"/>
        </w:tabs>
        <w:spacing w:after="60"/>
      </w:pPr>
      <w:r w:rsidRPr="00102F49">
        <w:tab/>
        <w:t>Người đại diện</w:t>
      </w:r>
      <w:r w:rsidRPr="00102F49">
        <w:tab/>
        <w:t xml:space="preserve">: </w:t>
      </w:r>
      <w:r w:rsidRPr="00102F49">
        <w:rPr>
          <w:b/>
          <w:bCs/>
        </w:rPr>
        <w:fldChar w:fldCharType="begin"/>
      </w:r>
      <w:r w:rsidRPr="00102F49">
        <w:rPr>
          <w:b/>
          <w:bCs/>
        </w:rPr>
        <w:instrText xml:space="preserve"> MERGEFIELD  DaiDien_BenA  \* MERGEFORMAT </w:instrText>
      </w:r>
      <w:r w:rsidRPr="00102F49">
        <w:rPr>
          <w:b/>
          <w:bCs/>
        </w:rPr>
        <w:fldChar w:fldCharType="separate"/>
      </w:r>
      <w:r w:rsidRPr="00102F49">
        <w:rPr>
          <w:b/>
          <w:bCs/>
        </w:rPr>
        <w:t>«DaiDien_BenA»</w:t>
      </w:r>
      <w:r w:rsidRPr="00102F49">
        <w:rPr>
          <w:b/>
          <w:bCs/>
        </w:rPr>
        <w:fldChar w:fldCharType="end"/>
      </w:r>
      <w:r w:rsidRPr="00102F49">
        <w:rPr>
          <w:b/>
          <w:bCs/>
        </w:rPr>
        <w:t xml:space="preserve"> - </w:t>
      </w:r>
      <w:r w:rsidRPr="00102F49">
        <w:rPr>
          <w:b/>
          <w:bCs/>
        </w:rPr>
        <w:fldChar w:fldCharType="begin"/>
      </w:r>
      <w:r w:rsidRPr="00102F49">
        <w:rPr>
          <w:b/>
          <w:bCs/>
        </w:rPr>
        <w:instrText xml:space="preserve"> MERGEFIELD  ChucVu_BenA  \* MERGEFORMAT </w:instrText>
      </w:r>
      <w:r w:rsidRPr="00102F49">
        <w:rPr>
          <w:b/>
          <w:bCs/>
        </w:rPr>
        <w:fldChar w:fldCharType="separate"/>
      </w:r>
      <w:r w:rsidRPr="00102F49">
        <w:rPr>
          <w:b/>
          <w:bCs/>
          <w:noProof/>
        </w:rPr>
        <w:t>«ChucVu_BenA»</w:t>
      </w:r>
      <w:r w:rsidRPr="00102F49">
        <w:rPr>
          <w:b/>
          <w:bCs/>
        </w:rPr>
        <w:fldChar w:fldCharType="end"/>
      </w:r>
    </w:p>
    <w:p w14:paraId="36ABA459" w14:textId="77777777" w:rsidR="00BE6614" w:rsidRPr="00102F49" w:rsidRDefault="00BE6614" w:rsidP="00BE6614">
      <w:pPr>
        <w:tabs>
          <w:tab w:val="left" w:pos="720"/>
          <w:tab w:val="left" w:pos="2268"/>
        </w:tabs>
        <w:spacing w:after="60"/>
      </w:pPr>
      <w:r w:rsidRPr="00102F49">
        <w:tab/>
        <w:t xml:space="preserve">Số tài khoản </w:t>
      </w:r>
      <w:r w:rsidRPr="00102F49">
        <w:tab/>
        <w:t xml:space="preserve">: </w:t>
      </w:r>
      <w:fldSimple w:instr=" MERGEFIELD  STK_BenA  \* MERGEFORMAT ">
        <w:r w:rsidRPr="00102F49">
          <w:rPr>
            <w:noProof/>
          </w:rPr>
          <w:t>«STK_BenA»</w:t>
        </w:r>
      </w:fldSimple>
    </w:p>
    <w:p w14:paraId="71CCC598" w14:textId="77777777" w:rsidR="00BE6614" w:rsidRPr="00102F49" w:rsidRDefault="00BE6614" w:rsidP="00BE6614">
      <w:pPr>
        <w:spacing w:after="60"/>
        <w:ind w:left="1440" w:hanging="1440"/>
        <w:rPr>
          <w:color w:val="0000FF"/>
        </w:rPr>
      </w:pPr>
      <w:r w:rsidRPr="00102F49">
        <w:rPr>
          <w:color w:val="222222"/>
          <w:sz w:val="20"/>
          <w:szCs w:val="20"/>
        </w:rPr>
        <w:t> </w:t>
      </w:r>
      <w:r w:rsidRPr="00102F49">
        <w:rPr>
          <w:color w:val="0000FF"/>
        </w:rPr>
        <w:t xml:space="preserve"> </w:t>
      </w:r>
    </w:p>
    <w:p w14:paraId="57C53B33" w14:textId="77777777" w:rsidR="00BE6614" w:rsidRPr="00102F49" w:rsidRDefault="00BE6614" w:rsidP="00BE6614">
      <w:pPr>
        <w:tabs>
          <w:tab w:val="left" w:pos="720"/>
          <w:tab w:val="left" w:pos="2268"/>
        </w:tabs>
        <w:spacing w:after="60"/>
        <w:rPr>
          <w:b/>
        </w:rPr>
      </w:pPr>
      <w:r w:rsidRPr="00102F49">
        <w:rPr>
          <w:b/>
        </w:rPr>
        <w:t xml:space="preserve">BÊN BÁN (BÊN B)  </w:t>
      </w:r>
      <w:r w:rsidRPr="00102F49">
        <w:rPr>
          <w:b/>
        </w:rPr>
        <w:tab/>
        <w:t xml:space="preserve">: </w:t>
      </w:r>
      <w:r w:rsidRPr="00102F49">
        <w:rPr>
          <w:b/>
        </w:rPr>
        <w:fldChar w:fldCharType="begin"/>
      </w:r>
      <w:r w:rsidRPr="00102F49">
        <w:rPr>
          <w:b/>
        </w:rPr>
        <w:instrText xml:space="preserve"> MERGEFIELD  BenB  \* MERGEFORMAT </w:instrText>
      </w:r>
      <w:r w:rsidRPr="00102F49">
        <w:rPr>
          <w:b/>
        </w:rPr>
        <w:fldChar w:fldCharType="separate"/>
      </w:r>
      <w:r w:rsidRPr="00102F49">
        <w:rPr>
          <w:b/>
          <w:noProof/>
        </w:rPr>
        <w:t>«BenB»</w:t>
      </w:r>
      <w:r w:rsidRPr="00102F49">
        <w:rPr>
          <w:b/>
        </w:rPr>
        <w:fldChar w:fldCharType="end"/>
      </w:r>
    </w:p>
    <w:p w14:paraId="447CEB6B" w14:textId="77777777" w:rsidR="00BE6614" w:rsidRPr="00102F49" w:rsidRDefault="00BE6614" w:rsidP="00BE6614">
      <w:pPr>
        <w:tabs>
          <w:tab w:val="left" w:pos="720"/>
          <w:tab w:val="left" w:pos="2268"/>
        </w:tabs>
        <w:spacing w:after="60"/>
      </w:pPr>
      <w:r w:rsidRPr="00102F49">
        <w:tab/>
        <w:t>Địa chỉ</w:t>
      </w:r>
      <w:r w:rsidRPr="00102F49">
        <w:tab/>
        <w:t xml:space="preserve">: </w:t>
      </w:r>
      <w:fldSimple w:instr=" MERGEFIELD  DiaChi_BenB  \* MERGEFORMAT ">
        <w:r w:rsidRPr="00102F49">
          <w:rPr>
            <w:noProof/>
          </w:rPr>
          <w:t>«DiaChi_BenB»</w:t>
        </w:r>
      </w:fldSimple>
    </w:p>
    <w:p w14:paraId="07604430" w14:textId="77777777" w:rsidR="00BE6614" w:rsidRPr="00102F49" w:rsidRDefault="00BE6614" w:rsidP="00BE6614">
      <w:pPr>
        <w:tabs>
          <w:tab w:val="left" w:pos="720"/>
          <w:tab w:val="left" w:pos="2268"/>
        </w:tabs>
        <w:spacing w:after="60"/>
      </w:pPr>
      <w:r w:rsidRPr="00102F49">
        <w:tab/>
        <w:t>Điện thoại</w:t>
      </w:r>
      <w:r w:rsidRPr="00102F49">
        <w:tab/>
        <w:t xml:space="preserve">: </w:t>
      </w:r>
      <w:fldSimple w:instr=" MERGEFIELD  DienThoai_BenB  \* MERGEFORMAT ">
        <w:r w:rsidRPr="00102F49">
          <w:rPr>
            <w:noProof/>
          </w:rPr>
          <w:t>«DienThoai_BenB»</w:t>
        </w:r>
      </w:fldSimple>
      <w:r w:rsidRPr="00102F49">
        <w:t xml:space="preserve"> - Fax: </w:t>
      </w:r>
      <w:fldSimple w:instr=" MERGEFIELD  Fax_BenB  \* MERGEFORMAT ">
        <w:r w:rsidRPr="00102F49">
          <w:rPr>
            <w:noProof/>
          </w:rPr>
          <w:t>«Fax_BenB»</w:t>
        </w:r>
      </w:fldSimple>
    </w:p>
    <w:p w14:paraId="13249086" w14:textId="77777777" w:rsidR="00BE6614" w:rsidRPr="00102F49" w:rsidRDefault="00BE6614" w:rsidP="00BE6614">
      <w:pPr>
        <w:tabs>
          <w:tab w:val="left" w:pos="720"/>
          <w:tab w:val="left" w:pos="2268"/>
        </w:tabs>
        <w:spacing w:after="60"/>
      </w:pPr>
      <w:r w:rsidRPr="00102F49">
        <w:tab/>
        <w:t>Mã số thuế</w:t>
      </w:r>
      <w:r w:rsidRPr="00102F49">
        <w:tab/>
        <w:t xml:space="preserve">: </w:t>
      </w:r>
      <w:fldSimple w:instr=" MERGEFIELD  MST_BenB  \* MERGEFORMAT ">
        <w:r w:rsidRPr="00102F49">
          <w:rPr>
            <w:noProof/>
          </w:rPr>
          <w:t>«MST_BenB»</w:t>
        </w:r>
      </w:fldSimple>
    </w:p>
    <w:p w14:paraId="7CC92929" w14:textId="77777777" w:rsidR="00BE6614" w:rsidRPr="00102F49" w:rsidRDefault="00BE6614" w:rsidP="00BE6614">
      <w:pPr>
        <w:tabs>
          <w:tab w:val="left" w:pos="720"/>
          <w:tab w:val="left" w:pos="2268"/>
        </w:tabs>
        <w:spacing w:after="60"/>
      </w:pPr>
      <w:r w:rsidRPr="00102F49">
        <w:tab/>
        <w:t>Người đại diện</w:t>
      </w:r>
      <w:r w:rsidRPr="00102F49">
        <w:tab/>
        <w:t>:</w:t>
      </w:r>
      <w:r w:rsidRPr="00102F49">
        <w:rPr>
          <w:b/>
          <w:bCs/>
        </w:rPr>
        <w:t xml:space="preserve"> </w:t>
      </w:r>
      <w:r w:rsidRPr="00102F49">
        <w:rPr>
          <w:b/>
          <w:bCs/>
        </w:rPr>
        <w:fldChar w:fldCharType="begin"/>
      </w:r>
      <w:r w:rsidRPr="00102F49">
        <w:rPr>
          <w:b/>
          <w:bCs/>
        </w:rPr>
        <w:instrText xml:space="preserve"> MERGEFIELD  DaiDien_BenB  \* MERGEFORMAT </w:instrText>
      </w:r>
      <w:r w:rsidRPr="00102F49">
        <w:rPr>
          <w:b/>
          <w:bCs/>
        </w:rPr>
        <w:fldChar w:fldCharType="separate"/>
      </w:r>
      <w:r w:rsidRPr="00102F49">
        <w:rPr>
          <w:b/>
          <w:bCs/>
          <w:noProof/>
        </w:rPr>
        <w:t>«DaiDien_BenB»</w:t>
      </w:r>
      <w:r w:rsidRPr="00102F49">
        <w:rPr>
          <w:b/>
          <w:bCs/>
        </w:rPr>
        <w:fldChar w:fldCharType="end"/>
      </w:r>
      <w:r w:rsidRPr="00102F49">
        <w:rPr>
          <w:b/>
          <w:bCs/>
        </w:rPr>
        <w:t xml:space="preserve"> - </w:t>
      </w:r>
      <w:r w:rsidRPr="00102F49">
        <w:rPr>
          <w:b/>
          <w:bCs/>
        </w:rPr>
        <w:fldChar w:fldCharType="begin"/>
      </w:r>
      <w:r w:rsidRPr="00102F49">
        <w:rPr>
          <w:b/>
          <w:bCs/>
        </w:rPr>
        <w:instrText xml:space="preserve"> MERGEFIELD  ChucVu_BenB  \* MERGEFORMAT </w:instrText>
      </w:r>
      <w:r w:rsidRPr="00102F49">
        <w:rPr>
          <w:b/>
          <w:bCs/>
        </w:rPr>
        <w:fldChar w:fldCharType="separate"/>
      </w:r>
      <w:r w:rsidRPr="00102F49">
        <w:rPr>
          <w:b/>
          <w:bCs/>
          <w:noProof/>
        </w:rPr>
        <w:t>«ChucVu_BenB»</w:t>
      </w:r>
      <w:r w:rsidRPr="00102F49">
        <w:rPr>
          <w:b/>
          <w:bCs/>
        </w:rPr>
        <w:fldChar w:fldCharType="end"/>
      </w:r>
    </w:p>
    <w:p w14:paraId="02321D8E" w14:textId="77777777" w:rsidR="00710D3D" w:rsidRDefault="00BE6614" w:rsidP="00BE6614">
      <w:pPr>
        <w:tabs>
          <w:tab w:val="left" w:pos="720"/>
          <w:tab w:val="left" w:pos="2268"/>
        </w:tabs>
        <w:spacing w:after="60"/>
      </w:pPr>
      <w:r w:rsidRPr="00102F49">
        <w:tab/>
        <w:t>Số tài khoản</w:t>
      </w:r>
      <w:r w:rsidRPr="00102F49">
        <w:tab/>
        <w:t xml:space="preserve">: </w:t>
      </w:r>
    </w:p>
    <w:p w14:paraId="4C3D0AD9" w14:textId="42A655B0" w:rsidR="00BE6614" w:rsidRPr="00102F49" w:rsidRDefault="00000000" w:rsidP="00710D3D">
      <w:pPr>
        <w:tabs>
          <w:tab w:val="left" w:pos="720"/>
          <w:tab w:val="left" w:pos="2268"/>
        </w:tabs>
        <w:spacing w:after="60"/>
        <w:ind w:left="2410"/>
      </w:pPr>
      <w:fldSimple w:instr=" MERGEFIELD  STK_BenB  \* MERGEFORMAT ">
        <w:r w:rsidR="00BE6614" w:rsidRPr="00102F49">
          <w:rPr>
            <w:noProof/>
          </w:rPr>
          <w:t>«STK_BenB»</w:t>
        </w:r>
      </w:fldSimple>
    </w:p>
    <w:p w14:paraId="5CD5F189" w14:textId="77777777" w:rsidR="004C5DE8" w:rsidRDefault="00BE6614" w:rsidP="00F040FD">
      <w:pPr>
        <w:pStyle w:val="BodyTextIndent"/>
        <w:spacing w:before="120"/>
        <w:ind w:left="0"/>
        <w:jc w:val="both"/>
        <w:rPr>
          <w:rFonts w:ascii="Times New Roman" w:hAnsi="Times New Roman"/>
        </w:rPr>
      </w:pPr>
      <w:r w:rsidRPr="00102F49">
        <w:rPr>
          <w:rFonts w:ascii="Times New Roman" w:hAnsi="Times New Roman"/>
        </w:rPr>
        <w:t>Hai bên thoả thuận ký kết hợp đồng mua bán máy chế biến gỗ gồm các điều khoản sau:</w:t>
      </w:r>
    </w:p>
    <w:p w14:paraId="169FF248" w14:textId="77777777" w:rsidR="00B92654" w:rsidRPr="00102F49" w:rsidRDefault="00B92654" w:rsidP="00F040FD">
      <w:pPr>
        <w:pStyle w:val="BodyTextIndent"/>
        <w:spacing w:before="120"/>
        <w:ind w:left="0"/>
        <w:jc w:val="both"/>
        <w:rPr>
          <w:rFonts w:ascii="Times New Roman" w:hAnsi="Times New Roman"/>
        </w:rPr>
      </w:pPr>
    </w:p>
    <w:p w14:paraId="111E8203" w14:textId="486C6C9B" w:rsidR="008177D3" w:rsidRDefault="00583BF2" w:rsidP="002E16A8">
      <w:pPr>
        <w:pStyle w:val="Heading2"/>
        <w:rPr>
          <w:rFonts w:ascii="Times New Roman" w:hAnsi="Times New Roman"/>
          <w:b/>
          <w:bCs/>
          <w:sz w:val="24"/>
          <w:u w:val="single"/>
        </w:rPr>
      </w:pPr>
      <w:r w:rsidRPr="00CE296A">
        <w:rPr>
          <w:rFonts w:ascii="Times New Roman" w:hAnsi="Times New Roman"/>
          <w:b/>
          <w:bCs/>
          <w:sz w:val="24"/>
          <w:u w:val="single"/>
        </w:rPr>
        <w:t xml:space="preserve">Điều 1: HẠNG MỤC THIẾT BỊ - QUY CÁCH - GIÁ CẢ - XUẤT XỨ </w:t>
      </w:r>
    </w:p>
    <w:p w14:paraId="028F3FAB" w14:textId="77777777" w:rsidR="00F672BB" w:rsidRPr="00F672BB" w:rsidRDefault="00F672BB" w:rsidP="00F672BB">
      <w:pPr>
        <w:rPr>
          <w:lang w:val="x-none" w:eastAsia="x-none"/>
        </w:rPr>
      </w:pPr>
    </w:p>
    <w:tbl>
      <w:tblPr>
        <w:tblW w:w="107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"/>
        <w:gridCol w:w="4590"/>
        <w:gridCol w:w="1350"/>
        <w:gridCol w:w="540"/>
        <w:gridCol w:w="1440"/>
        <w:gridCol w:w="1440"/>
        <w:gridCol w:w="630"/>
      </w:tblGrid>
      <w:tr w:rsidR="005319E5" w:rsidRPr="00E96652" w14:paraId="4EC8167E" w14:textId="7A713D16" w:rsidTr="00262786">
        <w:trPr>
          <w:trHeight w:val="376"/>
        </w:trPr>
        <w:tc>
          <w:tcPr>
            <w:tcW w:w="720" w:type="dxa"/>
            <w:noWrap/>
            <w:vAlign w:val="center"/>
          </w:tcPr>
          <w:p w14:paraId="446FB234" w14:textId="77777777" w:rsidR="009632C0" w:rsidRPr="009571A4" w:rsidRDefault="009632C0" w:rsidP="009632C0">
            <w:pPr>
              <w:jc w:val="center"/>
              <w:rPr>
                <w:b/>
                <w:bCs/>
                <w:sz w:val="22"/>
                <w:szCs w:val="22"/>
              </w:rPr>
            </w:pPr>
            <w:r w:rsidRPr="009571A4">
              <w:rPr>
                <w:b/>
                <w:bCs/>
                <w:sz w:val="22"/>
                <w:szCs w:val="22"/>
              </w:rPr>
              <w:t>STT</w:t>
            </w:r>
          </w:p>
        </w:tc>
        <w:tc>
          <w:tcPr>
            <w:tcW w:w="4590" w:type="dxa"/>
            <w:vAlign w:val="center"/>
          </w:tcPr>
          <w:p w14:paraId="0C143FBF" w14:textId="77777777" w:rsidR="009632C0" w:rsidRPr="00271233" w:rsidRDefault="009632C0" w:rsidP="009632C0">
            <w:pPr>
              <w:jc w:val="center"/>
              <w:rPr>
                <w:b/>
                <w:bCs/>
                <w:sz w:val="26"/>
              </w:rPr>
            </w:pPr>
            <w:r w:rsidRPr="00271233">
              <w:rPr>
                <w:b/>
                <w:bCs/>
                <w:sz w:val="26"/>
              </w:rPr>
              <w:t>Tên Thiết Bị</w:t>
            </w:r>
          </w:p>
        </w:tc>
        <w:tc>
          <w:tcPr>
            <w:tcW w:w="1350" w:type="dxa"/>
            <w:vAlign w:val="center"/>
          </w:tcPr>
          <w:p w14:paraId="555279F6" w14:textId="3E00E96C" w:rsidR="009632C0" w:rsidRPr="00271233" w:rsidRDefault="009632C0" w:rsidP="009632C0">
            <w:pPr>
              <w:jc w:val="center"/>
              <w:rPr>
                <w:b/>
                <w:bCs/>
                <w:sz w:val="26"/>
              </w:rPr>
            </w:pPr>
            <w:r>
              <w:rPr>
                <w:b/>
                <w:bCs/>
              </w:rPr>
              <w:t>Chất lượng</w:t>
            </w:r>
          </w:p>
        </w:tc>
        <w:tc>
          <w:tcPr>
            <w:tcW w:w="540" w:type="dxa"/>
            <w:noWrap/>
            <w:vAlign w:val="center"/>
          </w:tcPr>
          <w:p w14:paraId="7FDE4778" w14:textId="688F1CD8" w:rsidR="009632C0" w:rsidRPr="00271233" w:rsidRDefault="009632C0" w:rsidP="009632C0">
            <w:pPr>
              <w:jc w:val="center"/>
              <w:rPr>
                <w:b/>
                <w:bCs/>
                <w:sz w:val="26"/>
              </w:rPr>
            </w:pPr>
            <w:r w:rsidRPr="00271233">
              <w:rPr>
                <w:b/>
                <w:bCs/>
                <w:sz w:val="26"/>
              </w:rPr>
              <w:t>SL</w:t>
            </w:r>
          </w:p>
        </w:tc>
        <w:tc>
          <w:tcPr>
            <w:tcW w:w="1440" w:type="dxa"/>
            <w:noWrap/>
            <w:vAlign w:val="center"/>
          </w:tcPr>
          <w:p w14:paraId="0D68B292" w14:textId="77777777" w:rsidR="009632C0" w:rsidRPr="00271233" w:rsidRDefault="009632C0" w:rsidP="009632C0">
            <w:pPr>
              <w:jc w:val="center"/>
              <w:rPr>
                <w:b/>
                <w:bCs/>
                <w:sz w:val="26"/>
              </w:rPr>
            </w:pPr>
            <w:r w:rsidRPr="00E57D35">
              <w:rPr>
                <w:b/>
                <w:bCs/>
              </w:rPr>
              <w:t xml:space="preserve">Đơn </w:t>
            </w:r>
            <w:r>
              <w:rPr>
                <w:b/>
                <w:bCs/>
              </w:rPr>
              <w:t>g</w:t>
            </w:r>
            <w:r w:rsidRPr="00E57D35">
              <w:rPr>
                <w:b/>
                <w:bCs/>
              </w:rPr>
              <w:t>iá</w:t>
            </w:r>
            <w:r w:rsidRPr="00E57D35">
              <w:rPr>
                <w:b/>
                <w:bCs/>
              </w:rPr>
              <w:br/>
              <w:t>(VNĐ)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4C564C45" w14:textId="0A2DF9F9" w:rsidR="009632C0" w:rsidRPr="00E57D35" w:rsidRDefault="009632C0" w:rsidP="009632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Thành tiền</w:t>
            </w:r>
            <w:r w:rsidRPr="00E57D35">
              <w:rPr>
                <w:b/>
                <w:bCs/>
              </w:rPr>
              <w:br/>
              <w:t>(VNĐ)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5417AE3" w14:textId="05CCDB8E" w:rsidR="009632C0" w:rsidRPr="005319E5" w:rsidRDefault="00BC13D0" w:rsidP="009632C0">
            <w:pPr>
              <w:jc w:val="center"/>
              <w:rPr>
                <w:b/>
                <w:bCs/>
                <w:vanish/>
              </w:rPr>
            </w:pPr>
            <w:r w:rsidRPr="005319E5">
              <w:rPr>
                <w:b/>
                <w:bCs/>
                <w:vanish/>
              </w:rPr>
              <w:t>test</w:t>
            </w:r>
          </w:p>
        </w:tc>
      </w:tr>
      <w:tr w:rsidR="005319E5" w:rsidRPr="00300895" w14:paraId="5CF7748D" w14:textId="1C144716" w:rsidTr="00262786">
        <w:trPr>
          <w:trHeight w:val="189"/>
        </w:trPr>
        <w:tc>
          <w:tcPr>
            <w:tcW w:w="720" w:type="dxa"/>
            <w:noWrap/>
          </w:tcPr>
          <w:p w14:paraId="6D13CB5E" w14:textId="77777777" w:rsidR="009632C0" w:rsidRDefault="00000000" w:rsidP="00370389">
            <w:pPr>
              <w:jc w:val="right"/>
            </w:pPr>
            <w:fldSimple w:instr=" MERGEFIELD  STT  \* MERGEFORMAT ">
              <w:r w:rsidR="009632C0">
                <w:rPr>
                  <w:noProof/>
                </w:rPr>
                <w:t>«STT»</w:t>
              </w:r>
            </w:fldSimple>
          </w:p>
        </w:tc>
        <w:tc>
          <w:tcPr>
            <w:tcW w:w="4590" w:type="dxa"/>
          </w:tcPr>
          <w:p w14:paraId="2B6DCF0F" w14:textId="77777777" w:rsidR="009632C0" w:rsidRPr="00EE0FA6" w:rsidRDefault="009632C0" w:rsidP="009632C0">
            <w:pPr>
              <w:rPr>
                <w:bCs/>
              </w:rPr>
            </w:pPr>
            <w:r w:rsidRPr="00EE0FA6">
              <w:rPr>
                <w:bCs/>
              </w:rPr>
              <w:fldChar w:fldCharType="begin"/>
            </w:r>
            <w:r w:rsidRPr="00EE0FA6">
              <w:rPr>
                <w:bCs/>
              </w:rPr>
              <w:instrText xml:space="preserve"> MERGEFIELD  ThietBi  \* MERGEFORMAT </w:instrText>
            </w:r>
            <w:r w:rsidRPr="00EE0FA6">
              <w:rPr>
                <w:bCs/>
              </w:rPr>
              <w:fldChar w:fldCharType="separate"/>
            </w:r>
            <w:r w:rsidRPr="00EE0FA6">
              <w:rPr>
                <w:bCs/>
                <w:noProof/>
              </w:rPr>
              <w:t>«</w:t>
            </w:r>
            <w:r w:rsidRPr="00B11D7F">
              <w:rPr>
                <w:noProof/>
              </w:rPr>
              <w:t>ThietBi</w:t>
            </w:r>
            <w:r w:rsidRPr="00EE0FA6">
              <w:rPr>
                <w:bCs/>
                <w:noProof/>
              </w:rPr>
              <w:t>»</w:t>
            </w:r>
            <w:r w:rsidRPr="00EE0FA6">
              <w:rPr>
                <w:bCs/>
              </w:rPr>
              <w:fldChar w:fldCharType="end"/>
            </w:r>
          </w:p>
        </w:tc>
        <w:tc>
          <w:tcPr>
            <w:tcW w:w="1350" w:type="dxa"/>
          </w:tcPr>
          <w:p w14:paraId="07022C4E" w14:textId="4F8F8470" w:rsidR="009632C0" w:rsidRPr="00F25CAB" w:rsidRDefault="00B432E6" w:rsidP="0065486B">
            <w:pPr>
              <w:rPr>
                <w:bCs/>
              </w:rPr>
            </w:pPr>
            <w:r w:rsidRPr="00F25CAB">
              <w:rPr>
                <w:bCs/>
              </w:rPr>
              <w:fldChar w:fldCharType="begin"/>
            </w:r>
            <w:r w:rsidRPr="00F25CAB">
              <w:rPr>
                <w:bCs/>
              </w:rPr>
              <w:instrText xml:space="preserve"> MERGEFIELD  SoLuong  \* MERGEFORMAT </w:instrText>
            </w:r>
            <w:r w:rsidRPr="00F25CAB">
              <w:rPr>
                <w:bCs/>
              </w:rPr>
              <w:fldChar w:fldCharType="separate"/>
            </w:r>
            <w:r w:rsidRPr="00F25CAB">
              <w:rPr>
                <w:bCs/>
                <w:noProof/>
              </w:rPr>
              <w:t>«</w:t>
            </w:r>
            <w:r>
              <w:rPr>
                <w:bCs/>
                <w:noProof/>
              </w:rPr>
              <w:t>ChatLuong</w:t>
            </w:r>
            <w:r w:rsidRPr="00F25CAB">
              <w:rPr>
                <w:bCs/>
                <w:noProof/>
              </w:rPr>
              <w:t>»</w:t>
            </w:r>
            <w:r w:rsidRPr="00F25CAB">
              <w:rPr>
                <w:bCs/>
              </w:rPr>
              <w:fldChar w:fldCharType="end"/>
            </w:r>
          </w:p>
        </w:tc>
        <w:tc>
          <w:tcPr>
            <w:tcW w:w="540" w:type="dxa"/>
            <w:noWrap/>
          </w:tcPr>
          <w:p w14:paraId="2EAD3A4F" w14:textId="796A145E" w:rsidR="009632C0" w:rsidRPr="00F25CAB" w:rsidRDefault="002271C5" w:rsidP="009632C0">
            <w:pPr>
              <w:jc w:val="right"/>
              <w:rPr>
                <w:bCs/>
              </w:rPr>
            </w:pPr>
            <w:r w:rsidRPr="00666D1E">
              <w:rPr>
                <w:bCs/>
              </w:rPr>
              <w:fldChar w:fldCharType="begin"/>
            </w:r>
            <w:r w:rsidRPr="00666D1E">
              <w:rPr>
                <w:bCs/>
              </w:rPr>
              <w:instrText xml:space="preserve"> MERGEFIELD  SoLuong  \* MERGEFORMAT </w:instrText>
            </w:r>
            <w:r w:rsidRPr="00666D1E">
              <w:rPr>
                <w:bCs/>
              </w:rPr>
              <w:fldChar w:fldCharType="separate"/>
            </w:r>
            <w:r w:rsidRPr="00666D1E">
              <w:rPr>
                <w:bCs/>
                <w:noProof/>
              </w:rPr>
              <w:t>«SoLuong»</w:t>
            </w:r>
            <w:r w:rsidRPr="00666D1E">
              <w:rPr>
                <w:bCs/>
              </w:rPr>
              <w:fldChar w:fldCharType="end"/>
            </w:r>
          </w:p>
        </w:tc>
        <w:tc>
          <w:tcPr>
            <w:tcW w:w="1440" w:type="dxa"/>
            <w:noWrap/>
          </w:tcPr>
          <w:p w14:paraId="46A2A398" w14:textId="77777777" w:rsidR="009632C0" w:rsidRPr="00F25CAB" w:rsidRDefault="009632C0" w:rsidP="009632C0">
            <w:pPr>
              <w:jc w:val="right"/>
              <w:rPr>
                <w:bCs/>
              </w:rPr>
            </w:pPr>
            <w:r w:rsidRPr="00F25CAB">
              <w:rPr>
                <w:bCs/>
              </w:rPr>
              <w:fldChar w:fldCharType="begin"/>
            </w:r>
            <w:r w:rsidRPr="00F25CAB">
              <w:rPr>
                <w:bCs/>
              </w:rPr>
              <w:instrText xml:space="preserve"> MERGEFIELD  DonGia  \* MERGEFORMAT </w:instrText>
            </w:r>
            <w:r w:rsidRPr="00F25CAB">
              <w:rPr>
                <w:bCs/>
              </w:rPr>
              <w:fldChar w:fldCharType="separate"/>
            </w:r>
            <w:r w:rsidRPr="00F25CAB">
              <w:rPr>
                <w:bCs/>
                <w:noProof/>
              </w:rPr>
              <w:t>«DonGia»</w:t>
            </w:r>
            <w:r w:rsidRPr="00F25CAB">
              <w:rPr>
                <w:bCs/>
              </w:rPr>
              <w:fldChar w:fldCharType="end"/>
            </w:r>
          </w:p>
        </w:tc>
        <w:tc>
          <w:tcPr>
            <w:tcW w:w="1440" w:type="dxa"/>
            <w:tcBorders>
              <w:right w:val="single" w:sz="4" w:space="0" w:color="auto"/>
            </w:tcBorders>
          </w:tcPr>
          <w:p w14:paraId="40F24B6A" w14:textId="26A09A0C" w:rsidR="009632C0" w:rsidRPr="00F25CAB" w:rsidRDefault="0049572B" w:rsidP="009632C0">
            <w:pPr>
              <w:jc w:val="right"/>
              <w:rPr>
                <w:bCs/>
              </w:rPr>
            </w:pPr>
            <w:r w:rsidRPr="00F25CAB">
              <w:rPr>
                <w:bCs/>
              </w:rPr>
              <w:fldChar w:fldCharType="begin"/>
            </w:r>
            <w:r w:rsidRPr="00F25CAB">
              <w:rPr>
                <w:bCs/>
              </w:rPr>
              <w:instrText xml:space="preserve"> MERGEFIELD  DonGia  \* MERGEFORMAT </w:instrText>
            </w:r>
            <w:r w:rsidRPr="00F25CAB">
              <w:rPr>
                <w:bCs/>
              </w:rPr>
              <w:fldChar w:fldCharType="separate"/>
            </w:r>
            <w:r w:rsidRPr="00F25CAB">
              <w:rPr>
                <w:bCs/>
                <w:noProof/>
              </w:rPr>
              <w:t>«</w:t>
            </w:r>
            <w:r>
              <w:rPr>
                <w:bCs/>
                <w:noProof/>
              </w:rPr>
              <w:t>ThanhTien</w:t>
            </w:r>
            <w:r w:rsidRPr="00F25CAB">
              <w:rPr>
                <w:bCs/>
                <w:noProof/>
              </w:rPr>
              <w:t>»</w:t>
            </w:r>
            <w:r w:rsidRPr="00F25CAB">
              <w:rPr>
                <w:bCs/>
              </w:rPr>
              <w:fldChar w:fldCharType="end"/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0F7CAB1" w14:textId="77777777" w:rsidR="009632C0" w:rsidRPr="005319E5" w:rsidRDefault="009632C0" w:rsidP="009632C0">
            <w:pPr>
              <w:jc w:val="right"/>
              <w:rPr>
                <w:bCs/>
                <w:vanish/>
              </w:rPr>
            </w:pPr>
          </w:p>
        </w:tc>
      </w:tr>
      <w:tr w:rsidR="00BB2F87" w:rsidRPr="00300895" w14:paraId="55893F01" w14:textId="77777777" w:rsidTr="00BD4562">
        <w:trPr>
          <w:trHeight w:val="189"/>
        </w:trPr>
        <w:tc>
          <w:tcPr>
            <w:tcW w:w="8640" w:type="dxa"/>
            <w:gridSpan w:val="5"/>
            <w:noWrap/>
          </w:tcPr>
          <w:p w14:paraId="7C018B02" w14:textId="128EFCA0" w:rsidR="00BB2F87" w:rsidRPr="00F25CAB" w:rsidRDefault="00BB2F87" w:rsidP="00BB2F87">
            <w:pPr>
              <w:jc w:val="right"/>
              <w:rPr>
                <w:bCs/>
              </w:rPr>
            </w:pPr>
            <w:r>
              <w:rPr>
                <w:b/>
                <w:color w:val="000000"/>
              </w:rPr>
              <w:t>TIỀN TRƯỚC THUẾ :</w:t>
            </w:r>
          </w:p>
        </w:tc>
        <w:tc>
          <w:tcPr>
            <w:tcW w:w="1440" w:type="dxa"/>
            <w:tcBorders>
              <w:right w:val="single" w:sz="4" w:space="0" w:color="auto"/>
            </w:tcBorders>
          </w:tcPr>
          <w:p w14:paraId="623EC901" w14:textId="2D28B64A" w:rsidR="00BB2F87" w:rsidRPr="00F25CAB" w:rsidRDefault="00BB2F87" w:rsidP="00BB2F87">
            <w:pPr>
              <w:jc w:val="right"/>
              <w:rPr>
                <w:bCs/>
              </w:rPr>
            </w:pP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MERGEFIELD  TienTruocThue  \* MERGEFORMAT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«TienTruocThue»</w:t>
            </w:r>
            <w:r>
              <w:rPr>
                <w:b/>
                <w:bCs/>
              </w:rPr>
              <w:fldChar w:fldCharType="end"/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DB2202E" w14:textId="77777777" w:rsidR="00BB2F87" w:rsidRPr="005319E5" w:rsidRDefault="00BB2F87" w:rsidP="00BB2F87">
            <w:pPr>
              <w:jc w:val="right"/>
              <w:rPr>
                <w:bCs/>
                <w:vanish/>
              </w:rPr>
            </w:pPr>
          </w:p>
        </w:tc>
      </w:tr>
      <w:tr w:rsidR="00BB2F87" w:rsidRPr="00300895" w14:paraId="37F3FE14" w14:textId="77777777" w:rsidTr="00FA1092">
        <w:trPr>
          <w:trHeight w:val="189"/>
        </w:trPr>
        <w:tc>
          <w:tcPr>
            <w:tcW w:w="8640" w:type="dxa"/>
            <w:gridSpan w:val="5"/>
            <w:noWrap/>
          </w:tcPr>
          <w:p w14:paraId="50191AEC" w14:textId="681360B7" w:rsidR="00BB2F87" w:rsidRPr="00F25CAB" w:rsidRDefault="00BB2F87" w:rsidP="00BB2F87">
            <w:pPr>
              <w:jc w:val="right"/>
              <w:rPr>
                <w:bCs/>
              </w:rPr>
            </w:pPr>
            <w:r>
              <w:rPr>
                <w:b/>
                <w:color w:val="000000"/>
              </w:rPr>
              <w:t>THUẾ VAT (</w:t>
            </w:r>
            <w:r>
              <w:rPr>
                <w:b/>
                <w:color w:val="000000"/>
              </w:rPr>
              <w:fldChar w:fldCharType="begin"/>
            </w:r>
            <w:r>
              <w:rPr>
                <w:b/>
                <w:color w:val="000000"/>
              </w:rPr>
              <w:instrText xml:space="preserve"> MERGEFIELD  VAT  \* MERGEFORMAT </w:instrText>
            </w:r>
            <w:r>
              <w:rPr>
                <w:b/>
                <w:color w:val="000000"/>
              </w:rPr>
              <w:fldChar w:fldCharType="separate"/>
            </w:r>
            <w:r>
              <w:rPr>
                <w:b/>
                <w:noProof/>
                <w:color w:val="000000"/>
              </w:rPr>
              <w:t>«VAT»</w:t>
            </w:r>
            <w:r>
              <w:rPr>
                <w:b/>
                <w:color w:val="000000"/>
              </w:rPr>
              <w:fldChar w:fldCharType="end"/>
            </w:r>
            <w:r>
              <w:rPr>
                <w:b/>
                <w:color w:val="000000"/>
              </w:rPr>
              <w:t xml:space="preserve">%) :             </w:t>
            </w:r>
          </w:p>
        </w:tc>
        <w:tc>
          <w:tcPr>
            <w:tcW w:w="1440" w:type="dxa"/>
            <w:tcBorders>
              <w:right w:val="single" w:sz="4" w:space="0" w:color="auto"/>
            </w:tcBorders>
          </w:tcPr>
          <w:p w14:paraId="6E2AB350" w14:textId="6B413B16" w:rsidR="00BB2F87" w:rsidRPr="00F25CAB" w:rsidRDefault="00BB2F87" w:rsidP="00BB2F87">
            <w:pPr>
              <w:jc w:val="right"/>
              <w:rPr>
                <w:bCs/>
              </w:rPr>
            </w:pP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MERGEFIELD  TienThue  \* MERGEFORMAT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«TienThue»</w:t>
            </w:r>
            <w:r>
              <w:rPr>
                <w:b/>
                <w:bCs/>
              </w:rPr>
              <w:fldChar w:fldCharType="end"/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72DED42" w14:textId="77777777" w:rsidR="00BB2F87" w:rsidRPr="005319E5" w:rsidRDefault="00BB2F87" w:rsidP="00BB2F87">
            <w:pPr>
              <w:jc w:val="right"/>
              <w:rPr>
                <w:bCs/>
                <w:vanish/>
              </w:rPr>
            </w:pPr>
          </w:p>
        </w:tc>
      </w:tr>
      <w:tr w:rsidR="00BB2F87" w:rsidRPr="00300895" w14:paraId="72AED15B" w14:textId="77777777" w:rsidTr="00B371BB">
        <w:trPr>
          <w:trHeight w:val="189"/>
        </w:trPr>
        <w:tc>
          <w:tcPr>
            <w:tcW w:w="8640" w:type="dxa"/>
            <w:gridSpan w:val="5"/>
            <w:noWrap/>
          </w:tcPr>
          <w:p w14:paraId="5A1F0679" w14:textId="66AD1186" w:rsidR="00BB2F87" w:rsidRPr="00F25CAB" w:rsidRDefault="00BB2F87" w:rsidP="00BB2F87">
            <w:pPr>
              <w:jc w:val="right"/>
              <w:rPr>
                <w:bCs/>
              </w:rPr>
            </w:pPr>
            <w:r>
              <w:rPr>
                <w:b/>
                <w:color w:val="000000"/>
              </w:rPr>
              <w:t xml:space="preserve">TIỀN SAU THUẾ :             </w:t>
            </w:r>
          </w:p>
        </w:tc>
        <w:tc>
          <w:tcPr>
            <w:tcW w:w="1440" w:type="dxa"/>
            <w:tcBorders>
              <w:right w:val="single" w:sz="4" w:space="0" w:color="auto"/>
            </w:tcBorders>
          </w:tcPr>
          <w:p w14:paraId="734833E9" w14:textId="132D2ABE" w:rsidR="00BB2F87" w:rsidRPr="00F25CAB" w:rsidRDefault="00BB2F87" w:rsidP="00BB2F87">
            <w:pPr>
              <w:jc w:val="right"/>
              <w:rPr>
                <w:bCs/>
              </w:rPr>
            </w:pP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MERGEFIELD  TongTien  \* MERGEFORMAT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«TongTien»</w:t>
            </w:r>
            <w:r>
              <w:rPr>
                <w:b/>
                <w:bCs/>
              </w:rPr>
              <w:fldChar w:fldCharType="end"/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3FC5753" w14:textId="77777777" w:rsidR="00BB2F87" w:rsidRPr="005319E5" w:rsidRDefault="00BB2F87" w:rsidP="00BB2F87">
            <w:pPr>
              <w:jc w:val="right"/>
              <w:rPr>
                <w:bCs/>
                <w:vanish/>
              </w:rPr>
            </w:pPr>
          </w:p>
        </w:tc>
      </w:tr>
    </w:tbl>
    <w:p w14:paraId="0E15A14D" w14:textId="77777777" w:rsidR="001C4323" w:rsidRDefault="001C4323">
      <w:pPr>
        <w:rPr>
          <w:vanish/>
        </w:rPr>
      </w:pPr>
    </w:p>
    <w:p w14:paraId="7887A3BD" w14:textId="77777777" w:rsidR="002804A1" w:rsidRDefault="002804A1" w:rsidP="00357F27">
      <w:pPr>
        <w:tabs>
          <w:tab w:val="left" w:pos="5760"/>
        </w:tabs>
        <w:spacing w:before="120"/>
        <w:jc w:val="both"/>
        <w:rPr>
          <w:b/>
          <w:bCs/>
          <w:i/>
          <w:iCs/>
          <w:u w:val="single"/>
        </w:rPr>
      </w:pPr>
    </w:p>
    <w:p w14:paraId="526DDF27" w14:textId="275B2C4E" w:rsidR="002F5BEE" w:rsidRDefault="00357F27" w:rsidP="00357F27">
      <w:pPr>
        <w:tabs>
          <w:tab w:val="left" w:pos="5760"/>
        </w:tabs>
        <w:spacing w:before="120"/>
        <w:jc w:val="both"/>
        <w:rPr>
          <w:b/>
          <w:bCs/>
          <w:i/>
          <w:iCs/>
        </w:rPr>
      </w:pPr>
      <w:r w:rsidRPr="00102F49">
        <w:rPr>
          <w:b/>
          <w:bCs/>
          <w:i/>
          <w:iCs/>
          <w:u w:val="single"/>
        </w:rPr>
        <w:t xml:space="preserve">Số tiền viết bằng chữ </w:t>
      </w:r>
      <w:r w:rsidRPr="00102F49">
        <w:rPr>
          <w:b/>
          <w:bCs/>
          <w:i/>
          <w:iCs/>
        </w:rPr>
        <w:t xml:space="preserve">: </w:t>
      </w:r>
      <w:r w:rsidRPr="00102F49">
        <w:rPr>
          <w:b/>
          <w:bCs/>
          <w:i/>
          <w:iCs/>
        </w:rPr>
        <w:fldChar w:fldCharType="begin"/>
      </w:r>
      <w:r w:rsidRPr="00102F49">
        <w:rPr>
          <w:b/>
          <w:bCs/>
          <w:i/>
          <w:iCs/>
        </w:rPr>
        <w:instrText xml:space="preserve"> MERGEFIELD  SoTien_BangChu  \* MERGEFORMAT </w:instrText>
      </w:r>
      <w:r w:rsidRPr="00102F49">
        <w:rPr>
          <w:b/>
          <w:bCs/>
          <w:i/>
          <w:iCs/>
        </w:rPr>
        <w:fldChar w:fldCharType="separate"/>
      </w:r>
      <w:r w:rsidRPr="00102F49">
        <w:rPr>
          <w:b/>
          <w:bCs/>
          <w:i/>
          <w:iCs/>
          <w:noProof/>
        </w:rPr>
        <w:t>«SoTien_BangChu»</w:t>
      </w:r>
      <w:r w:rsidRPr="00102F49">
        <w:rPr>
          <w:b/>
          <w:bCs/>
          <w:i/>
          <w:iCs/>
        </w:rPr>
        <w:fldChar w:fldCharType="end"/>
      </w:r>
    </w:p>
    <w:p w14:paraId="6FBF6341" w14:textId="77777777" w:rsidR="006F230C" w:rsidRPr="00102F49" w:rsidRDefault="006F230C" w:rsidP="00357F27">
      <w:pPr>
        <w:tabs>
          <w:tab w:val="left" w:pos="5760"/>
        </w:tabs>
        <w:spacing w:before="120"/>
        <w:jc w:val="both"/>
        <w:rPr>
          <w:b/>
          <w:bCs/>
          <w:i/>
          <w:iCs/>
        </w:rPr>
      </w:pPr>
    </w:p>
    <w:p w14:paraId="5C16B588" w14:textId="38479AFE" w:rsidR="00E276CF" w:rsidRPr="00870013" w:rsidRDefault="00357F27" w:rsidP="00F04810">
      <w:pPr>
        <w:pStyle w:val="Heading2"/>
        <w:rPr>
          <w:rFonts w:ascii="Times New Roman" w:hAnsi="Times New Roman"/>
          <w:b/>
          <w:bCs/>
          <w:sz w:val="24"/>
          <w:u w:val="single"/>
          <w:lang w:val="en-US"/>
        </w:rPr>
      </w:pPr>
      <w:r w:rsidRPr="00AD196F">
        <w:rPr>
          <w:rFonts w:ascii="Times New Roman" w:hAnsi="Times New Roman"/>
          <w:b/>
          <w:bCs/>
          <w:sz w:val="24"/>
          <w:u w:val="single"/>
        </w:rPr>
        <w:t>Điều 2: THANH TOÁN</w:t>
      </w:r>
    </w:p>
    <w:p w14:paraId="17442B1C" w14:textId="51DC5A93" w:rsidR="004C0122" w:rsidRPr="006E4D04" w:rsidRDefault="004C0122" w:rsidP="008C527E">
      <w:pPr>
        <w:rPr>
          <w:b/>
          <w:bCs/>
          <w:u w:val="single"/>
        </w:rPr>
      </w:pPr>
      <w:r w:rsidRPr="006E4D04">
        <w:rPr>
          <w:bCs/>
        </w:rPr>
        <w:fldChar w:fldCharType="begin"/>
      </w:r>
      <w:r w:rsidRPr="006E4D04">
        <w:rPr>
          <w:bCs/>
        </w:rPr>
        <w:instrText xml:space="preserve"> MERGEFIELD  ThietBi  \* MERGEFORMAT </w:instrText>
      </w:r>
      <w:r w:rsidRPr="006E4D04">
        <w:rPr>
          <w:bCs/>
        </w:rPr>
        <w:fldChar w:fldCharType="separate"/>
      </w:r>
      <w:r w:rsidRPr="006E4D04">
        <w:rPr>
          <w:bCs/>
          <w:noProof/>
        </w:rPr>
        <w:t>«</w:t>
      </w:r>
      <w:r w:rsidR="008D0D1B">
        <w:rPr>
          <w:bCs/>
          <w:noProof/>
        </w:rPr>
        <w:t>Dieu2</w:t>
      </w:r>
      <w:r w:rsidRPr="006E4D04">
        <w:rPr>
          <w:bCs/>
          <w:noProof/>
        </w:rPr>
        <w:t>»</w:t>
      </w:r>
      <w:r w:rsidRPr="006E4D04">
        <w:rPr>
          <w:bCs/>
        </w:rPr>
        <w:fldChar w:fldCharType="end"/>
      </w:r>
    </w:p>
    <w:p w14:paraId="5E376B47" w14:textId="1A7F0DE1" w:rsidR="00357F27" w:rsidRPr="00AD196F" w:rsidRDefault="00357F27" w:rsidP="009F5E64">
      <w:pPr>
        <w:pStyle w:val="Heading2"/>
        <w:rPr>
          <w:rFonts w:ascii="Times New Roman" w:hAnsi="Times New Roman"/>
          <w:b/>
          <w:bCs/>
          <w:sz w:val="24"/>
          <w:u w:val="single"/>
        </w:rPr>
      </w:pPr>
      <w:r w:rsidRPr="00AD196F">
        <w:rPr>
          <w:rFonts w:ascii="Times New Roman" w:hAnsi="Times New Roman"/>
          <w:b/>
          <w:bCs/>
          <w:sz w:val="24"/>
          <w:u w:val="single"/>
        </w:rPr>
        <w:t>Điều 3: XỬ PHẠT VI PHẠM NỘI DUNG THANH TOÁN</w:t>
      </w:r>
    </w:p>
    <w:p w14:paraId="0055CC15" w14:textId="7CE8C725" w:rsidR="00D34391" w:rsidRPr="00C96744" w:rsidRDefault="00D34391" w:rsidP="00D34391">
      <w:pPr>
        <w:rPr>
          <w:bCs/>
          <w:noProof/>
        </w:rPr>
      </w:pPr>
      <w:r w:rsidRPr="006E4D04">
        <w:rPr>
          <w:bCs/>
          <w:noProof/>
        </w:rPr>
        <w:fldChar w:fldCharType="begin"/>
      </w:r>
      <w:r w:rsidRPr="006E4D04">
        <w:rPr>
          <w:bCs/>
          <w:noProof/>
        </w:rPr>
        <w:instrText xml:space="preserve"> MERGEFIELD  ThietBi  \* MERGEFORMAT </w:instrText>
      </w:r>
      <w:r w:rsidRPr="006E4D04">
        <w:rPr>
          <w:bCs/>
          <w:noProof/>
        </w:rPr>
        <w:fldChar w:fldCharType="separate"/>
      </w:r>
      <w:r w:rsidRPr="006E4D04">
        <w:rPr>
          <w:bCs/>
          <w:noProof/>
        </w:rPr>
        <w:t>«</w:t>
      </w:r>
      <w:r>
        <w:rPr>
          <w:bCs/>
          <w:noProof/>
        </w:rPr>
        <w:t>Dieu3</w:t>
      </w:r>
      <w:r w:rsidRPr="006E4D04">
        <w:rPr>
          <w:bCs/>
          <w:noProof/>
        </w:rPr>
        <w:t>»</w:t>
      </w:r>
      <w:r w:rsidRPr="006E4D04">
        <w:rPr>
          <w:bCs/>
          <w:noProof/>
        </w:rPr>
        <w:fldChar w:fldCharType="end"/>
      </w:r>
    </w:p>
    <w:p w14:paraId="44F5D42E" w14:textId="77777777" w:rsidR="00357F27" w:rsidRPr="00AD196F" w:rsidRDefault="00357F27" w:rsidP="0052266C">
      <w:pPr>
        <w:pStyle w:val="Heading2"/>
        <w:rPr>
          <w:rFonts w:ascii="Times New Roman" w:hAnsi="Times New Roman"/>
          <w:b/>
          <w:bCs/>
          <w:sz w:val="24"/>
          <w:u w:val="single"/>
          <w:lang w:val="fr-FR"/>
        </w:rPr>
      </w:pPr>
      <w:r w:rsidRPr="00AD196F">
        <w:rPr>
          <w:rFonts w:ascii="Times New Roman" w:hAnsi="Times New Roman"/>
          <w:b/>
          <w:bCs/>
          <w:sz w:val="24"/>
          <w:u w:val="single"/>
          <w:lang w:val="fr-FR"/>
        </w:rPr>
        <w:t>Điều 4: NGUYÊN TẮC GIAO NHẬN HÀNG</w:t>
      </w:r>
    </w:p>
    <w:p w14:paraId="7DA2BFB9" w14:textId="2B390AE5" w:rsidR="00D34391" w:rsidRPr="006E4D04" w:rsidRDefault="00D34391" w:rsidP="00D34391">
      <w:pPr>
        <w:rPr>
          <w:b/>
          <w:bCs/>
          <w:u w:val="single"/>
        </w:rPr>
      </w:pPr>
      <w:r w:rsidRPr="006E4D04">
        <w:rPr>
          <w:bCs/>
        </w:rPr>
        <w:fldChar w:fldCharType="begin"/>
      </w:r>
      <w:r w:rsidRPr="006E4D04">
        <w:rPr>
          <w:bCs/>
        </w:rPr>
        <w:instrText xml:space="preserve"> MERGEFIELD  ThietBi  \* MERGEFORMAT </w:instrText>
      </w:r>
      <w:r w:rsidRPr="006E4D04">
        <w:rPr>
          <w:bCs/>
        </w:rPr>
        <w:fldChar w:fldCharType="separate"/>
      </w:r>
      <w:r w:rsidRPr="006E4D04">
        <w:rPr>
          <w:bCs/>
          <w:noProof/>
        </w:rPr>
        <w:t>«</w:t>
      </w:r>
      <w:r>
        <w:rPr>
          <w:bCs/>
          <w:noProof/>
        </w:rPr>
        <w:t>Dieu4</w:t>
      </w:r>
      <w:r w:rsidRPr="006E4D04">
        <w:rPr>
          <w:bCs/>
          <w:noProof/>
        </w:rPr>
        <w:t>»</w:t>
      </w:r>
      <w:r w:rsidRPr="006E4D04">
        <w:rPr>
          <w:bCs/>
        </w:rPr>
        <w:fldChar w:fldCharType="end"/>
      </w:r>
    </w:p>
    <w:p w14:paraId="689836B5" w14:textId="77777777" w:rsidR="00357F27" w:rsidRPr="00AD196F" w:rsidRDefault="00357F27" w:rsidP="004A7B4A">
      <w:pPr>
        <w:pStyle w:val="Heading2"/>
        <w:rPr>
          <w:rFonts w:ascii="Times New Roman" w:hAnsi="Times New Roman"/>
          <w:b/>
          <w:bCs/>
          <w:sz w:val="24"/>
          <w:u w:val="single"/>
          <w:lang w:val="fr-FR"/>
        </w:rPr>
      </w:pPr>
      <w:r w:rsidRPr="00AD196F">
        <w:rPr>
          <w:rFonts w:ascii="Times New Roman" w:hAnsi="Times New Roman"/>
          <w:b/>
          <w:bCs/>
          <w:sz w:val="24"/>
          <w:u w:val="single"/>
        </w:rPr>
        <w:t xml:space="preserve">Điều 5: </w:t>
      </w:r>
      <w:r w:rsidRPr="00AD196F">
        <w:rPr>
          <w:rFonts w:ascii="Times New Roman" w:hAnsi="Times New Roman"/>
          <w:b/>
          <w:bCs/>
          <w:sz w:val="24"/>
          <w:u w:val="single"/>
          <w:lang w:val="fr-FR"/>
        </w:rPr>
        <w:t>BẢO HÀNH</w:t>
      </w:r>
    </w:p>
    <w:p w14:paraId="67A20FAB" w14:textId="35E17C08" w:rsidR="00D34391" w:rsidRDefault="00D34391" w:rsidP="00D34391">
      <w:pPr>
        <w:rPr>
          <w:bCs/>
        </w:rPr>
      </w:pPr>
      <w:r w:rsidRPr="006E4D04">
        <w:rPr>
          <w:bCs/>
        </w:rPr>
        <w:fldChar w:fldCharType="begin"/>
      </w:r>
      <w:r w:rsidRPr="006E4D04">
        <w:rPr>
          <w:bCs/>
        </w:rPr>
        <w:instrText xml:space="preserve"> MERGEFIELD  ThietBi  \* MERGEFORMAT </w:instrText>
      </w:r>
      <w:r w:rsidRPr="006E4D04">
        <w:rPr>
          <w:bCs/>
        </w:rPr>
        <w:fldChar w:fldCharType="separate"/>
      </w:r>
      <w:r w:rsidRPr="006E4D04">
        <w:rPr>
          <w:bCs/>
          <w:noProof/>
        </w:rPr>
        <w:t>«</w:t>
      </w:r>
      <w:r>
        <w:rPr>
          <w:bCs/>
          <w:noProof/>
        </w:rPr>
        <w:t>Dieu5</w:t>
      </w:r>
      <w:r w:rsidRPr="006E4D04">
        <w:rPr>
          <w:bCs/>
          <w:noProof/>
        </w:rPr>
        <w:t>»</w:t>
      </w:r>
      <w:r w:rsidRPr="006E4D04">
        <w:rPr>
          <w:bCs/>
        </w:rPr>
        <w:fldChar w:fldCharType="end"/>
      </w:r>
    </w:p>
    <w:p w14:paraId="6072AE06" w14:textId="77777777" w:rsidR="00B432E6" w:rsidRDefault="00B432E6" w:rsidP="00B432E6">
      <w:pPr>
        <w:pStyle w:val="Heading2"/>
        <w:rPr>
          <w:rFonts w:ascii="Times New Roman" w:hAnsi="Times New Roman"/>
          <w:b/>
          <w:bCs/>
          <w:sz w:val="24"/>
          <w:u w:val="single"/>
        </w:rPr>
      </w:pPr>
      <w:r w:rsidRPr="00B432E6">
        <w:rPr>
          <w:rFonts w:ascii="Times New Roman" w:hAnsi="Times New Roman"/>
          <w:b/>
          <w:bCs/>
          <w:sz w:val="24"/>
          <w:u w:val="single"/>
        </w:rPr>
        <w:t>Điều 6: ĐIỀU KHOẢN CHUNG</w:t>
      </w:r>
    </w:p>
    <w:p w14:paraId="7F3BEDF1" w14:textId="1CA09522" w:rsidR="00A00910" w:rsidRPr="006E4D04" w:rsidRDefault="00A00910" w:rsidP="00A00910">
      <w:pPr>
        <w:rPr>
          <w:b/>
          <w:bCs/>
          <w:u w:val="single"/>
        </w:rPr>
      </w:pPr>
      <w:r w:rsidRPr="006E4D04">
        <w:rPr>
          <w:bCs/>
        </w:rPr>
        <w:fldChar w:fldCharType="begin"/>
      </w:r>
      <w:r w:rsidRPr="006E4D04">
        <w:rPr>
          <w:bCs/>
        </w:rPr>
        <w:instrText xml:space="preserve"> MERGEFIELD  ThietBi  \* MERGEFORMAT </w:instrText>
      </w:r>
      <w:r w:rsidRPr="006E4D04">
        <w:rPr>
          <w:bCs/>
        </w:rPr>
        <w:fldChar w:fldCharType="separate"/>
      </w:r>
      <w:r w:rsidRPr="006E4D04">
        <w:rPr>
          <w:bCs/>
          <w:noProof/>
        </w:rPr>
        <w:t>«</w:t>
      </w:r>
      <w:r>
        <w:rPr>
          <w:bCs/>
          <w:noProof/>
        </w:rPr>
        <w:t>Dieu6</w:t>
      </w:r>
      <w:r w:rsidRPr="006E4D04">
        <w:rPr>
          <w:bCs/>
          <w:noProof/>
        </w:rPr>
        <w:t>»</w:t>
      </w:r>
      <w:r w:rsidRPr="006E4D04">
        <w:rPr>
          <w:bCs/>
        </w:rPr>
        <w:fldChar w:fldCharType="end"/>
      </w:r>
    </w:p>
    <w:p w14:paraId="266017FF" w14:textId="77777777" w:rsidR="00B432E6" w:rsidRPr="006E4D04" w:rsidRDefault="00B432E6" w:rsidP="00D34391">
      <w:pPr>
        <w:rPr>
          <w:b/>
          <w:bCs/>
          <w:u w:val="single"/>
        </w:rPr>
      </w:pPr>
    </w:p>
    <w:p w14:paraId="157BD4D5" w14:textId="77777777" w:rsidR="00357F27" w:rsidRPr="00102F49" w:rsidRDefault="00357F27" w:rsidP="00357F27">
      <w:pPr>
        <w:spacing w:beforeLines="60" w:before="144" w:afterLines="60" w:after="144"/>
        <w:jc w:val="both"/>
        <w:rPr>
          <w:bCs/>
        </w:rPr>
      </w:pPr>
    </w:p>
    <w:p w14:paraId="4AA0BDC1" w14:textId="77777777" w:rsidR="00357F27" w:rsidRPr="00102F49" w:rsidRDefault="00357F27" w:rsidP="00C96744">
      <w:pPr>
        <w:rPr>
          <w:bCs/>
        </w:rPr>
      </w:pPr>
    </w:p>
    <w:p w14:paraId="139C6ECE" w14:textId="77777777" w:rsidR="00357F27" w:rsidRPr="00102F49" w:rsidRDefault="00357F27" w:rsidP="00357F27">
      <w:pPr>
        <w:tabs>
          <w:tab w:val="center" w:pos="1985"/>
          <w:tab w:val="center" w:pos="7938"/>
        </w:tabs>
        <w:rPr>
          <w:b/>
        </w:rPr>
      </w:pPr>
      <w:r w:rsidRPr="00102F49">
        <w:rPr>
          <w:b/>
        </w:rPr>
        <w:tab/>
        <w:t>ĐẠI DIỆN BÊN MUA</w:t>
      </w:r>
      <w:r w:rsidRPr="00102F49">
        <w:rPr>
          <w:b/>
        </w:rPr>
        <w:tab/>
        <w:t>ĐẠI DIỆN BÊN BÁN</w:t>
      </w:r>
    </w:p>
    <w:p w14:paraId="73539891" w14:textId="77777777" w:rsidR="00357F27" w:rsidRPr="00102F49" w:rsidRDefault="00357F27" w:rsidP="00357F27">
      <w:pPr>
        <w:tabs>
          <w:tab w:val="center" w:pos="1985"/>
          <w:tab w:val="center" w:pos="7938"/>
        </w:tabs>
        <w:rPr>
          <w:b/>
        </w:rPr>
      </w:pPr>
    </w:p>
    <w:p w14:paraId="6910FAAB" w14:textId="77777777" w:rsidR="00357F27" w:rsidRPr="00102F49" w:rsidRDefault="00357F27" w:rsidP="00357F27">
      <w:pPr>
        <w:tabs>
          <w:tab w:val="center" w:pos="1985"/>
          <w:tab w:val="center" w:pos="7938"/>
        </w:tabs>
        <w:rPr>
          <w:b/>
        </w:rPr>
      </w:pPr>
    </w:p>
    <w:p w14:paraId="4B6D6609" w14:textId="77777777" w:rsidR="00357F27" w:rsidRPr="00102F49" w:rsidRDefault="00357F27" w:rsidP="00357F27">
      <w:pPr>
        <w:tabs>
          <w:tab w:val="center" w:pos="1985"/>
          <w:tab w:val="center" w:pos="7938"/>
        </w:tabs>
        <w:rPr>
          <w:b/>
        </w:rPr>
      </w:pPr>
      <w:r w:rsidRPr="00102F49">
        <w:rPr>
          <w:b/>
        </w:rPr>
        <w:t xml:space="preserve"> </w:t>
      </w:r>
    </w:p>
    <w:p w14:paraId="3EF04109" w14:textId="77777777" w:rsidR="00357F27" w:rsidRPr="00102F49" w:rsidRDefault="00357F27" w:rsidP="00357F27">
      <w:pPr>
        <w:tabs>
          <w:tab w:val="center" w:pos="1985"/>
          <w:tab w:val="center" w:pos="7938"/>
        </w:tabs>
        <w:rPr>
          <w:b/>
        </w:rPr>
      </w:pPr>
    </w:p>
    <w:p w14:paraId="21FBC0FA" w14:textId="77777777" w:rsidR="00357F27" w:rsidRPr="00102F49" w:rsidRDefault="00357F27" w:rsidP="00357F27">
      <w:pPr>
        <w:tabs>
          <w:tab w:val="center" w:pos="1985"/>
          <w:tab w:val="center" w:pos="7938"/>
        </w:tabs>
        <w:rPr>
          <w:b/>
        </w:rPr>
      </w:pPr>
    </w:p>
    <w:p w14:paraId="5226EDF7" w14:textId="77777777" w:rsidR="00357F27" w:rsidRPr="00102F49" w:rsidRDefault="00357F27" w:rsidP="00357F27">
      <w:pPr>
        <w:tabs>
          <w:tab w:val="center" w:pos="1985"/>
          <w:tab w:val="center" w:pos="7938"/>
        </w:tabs>
        <w:rPr>
          <w:b/>
        </w:rPr>
      </w:pPr>
    </w:p>
    <w:p w14:paraId="3A8410F2" w14:textId="77777777" w:rsidR="00357F27" w:rsidRPr="00102F49" w:rsidRDefault="00357F27" w:rsidP="00357F27">
      <w:pPr>
        <w:tabs>
          <w:tab w:val="center" w:pos="1985"/>
          <w:tab w:val="center" w:pos="7938"/>
        </w:tabs>
        <w:rPr>
          <w:b/>
        </w:rPr>
      </w:pPr>
      <w:r w:rsidRPr="00102F49">
        <w:rPr>
          <w:b/>
          <w:bCs/>
        </w:rPr>
        <w:tab/>
      </w:r>
      <w:r w:rsidRPr="00102F49">
        <w:rPr>
          <w:b/>
          <w:bCs/>
        </w:rPr>
        <w:fldChar w:fldCharType="begin"/>
      </w:r>
      <w:r w:rsidRPr="00102F49">
        <w:rPr>
          <w:b/>
          <w:bCs/>
        </w:rPr>
        <w:instrText xml:space="preserve"> MERGEFIELD  DaiDien_BenA  \* MERGEFORMAT </w:instrText>
      </w:r>
      <w:r w:rsidRPr="00102F49">
        <w:rPr>
          <w:b/>
          <w:bCs/>
        </w:rPr>
        <w:fldChar w:fldCharType="separate"/>
      </w:r>
      <w:r w:rsidRPr="00102F49">
        <w:rPr>
          <w:b/>
          <w:bCs/>
        </w:rPr>
        <w:t>«DaiDien_BenA»</w:t>
      </w:r>
      <w:r w:rsidRPr="00102F49">
        <w:rPr>
          <w:b/>
          <w:bCs/>
        </w:rPr>
        <w:fldChar w:fldCharType="end"/>
      </w:r>
      <w:r w:rsidRPr="00102F49">
        <w:rPr>
          <w:b/>
        </w:rPr>
        <w:tab/>
      </w:r>
      <w:r w:rsidRPr="00102F49">
        <w:rPr>
          <w:b/>
        </w:rPr>
        <w:fldChar w:fldCharType="begin"/>
      </w:r>
      <w:r w:rsidRPr="00102F49">
        <w:rPr>
          <w:b/>
        </w:rPr>
        <w:instrText xml:space="preserve"> MERGEFIELD  DaiDien_BenB  \* MERGEFORMAT </w:instrText>
      </w:r>
      <w:r w:rsidRPr="00102F49">
        <w:rPr>
          <w:b/>
        </w:rPr>
        <w:fldChar w:fldCharType="separate"/>
      </w:r>
      <w:r w:rsidRPr="00102F49">
        <w:rPr>
          <w:b/>
          <w:noProof/>
        </w:rPr>
        <w:t>«DaiDien_BenB»</w:t>
      </w:r>
      <w:r w:rsidRPr="00102F49">
        <w:rPr>
          <w:b/>
        </w:rPr>
        <w:fldChar w:fldCharType="end"/>
      </w:r>
    </w:p>
    <w:p w14:paraId="778AE32F" w14:textId="77777777" w:rsidR="00357F27" w:rsidRPr="00102F49" w:rsidRDefault="00357F27" w:rsidP="00380BB8">
      <w:pPr>
        <w:rPr>
          <w:i/>
          <w:u w:val="single"/>
        </w:rPr>
      </w:pPr>
    </w:p>
    <w:p w14:paraId="263A8906" w14:textId="77777777" w:rsidR="006D2062" w:rsidRPr="00102F49" w:rsidRDefault="006D2062" w:rsidP="00DA624D">
      <w:pPr>
        <w:tabs>
          <w:tab w:val="center" w:pos="7797"/>
        </w:tabs>
        <w:ind w:left="360" w:hanging="360"/>
        <w:rPr>
          <w:b/>
        </w:rPr>
      </w:pPr>
    </w:p>
    <w:sectPr w:rsidR="006D2062" w:rsidRPr="00102F49" w:rsidSect="00F428B7">
      <w:footerReference w:type="default" r:id="rId9"/>
      <w:pgSz w:w="11907" w:h="16840" w:code="9"/>
      <w:pgMar w:top="630" w:right="567" w:bottom="357" w:left="1077" w:header="27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3A843E" w14:textId="77777777" w:rsidR="00004379" w:rsidRDefault="00004379" w:rsidP="0075693F">
      <w:r>
        <w:separator/>
      </w:r>
    </w:p>
  </w:endnote>
  <w:endnote w:type="continuationSeparator" w:id="0">
    <w:p w14:paraId="556D9EC2" w14:textId="77777777" w:rsidR="00004379" w:rsidRDefault="00004379" w:rsidP="007569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NI-Times">
    <w:altName w:val="Calibri"/>
    <w:charset w:val="00"/>
    <w:family w:val="auto"/>
    <w:pitch w:val="variable"/>
    <w:sig w:usb0="00000007" w:usb1="00000000" w:usb2="00000000" w:usb3="00000000" w:csb0="00000013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NI-Helve">
    <w:altName w:val="Calibri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79BFF4" w14:textId="77777777" w:rsidR="006208C0" w:rsidRDefault="006208C0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0EE7AC" w14:textId="77777777" w:rsidR="00004379" w:rsidRDefault="00004379" w:rsidP="0075693F">
      <w:r>
        <w:separator/>
      </w:r>
    </w:p>
  </w:footnote>
  <w:footnote w:type="continuationSeparator" w:id="0">
    <w:p w14:paraId="7EC9B036" w14:textId="77777777" w:rsidR="00004379" w:rsidRDefault="00004379" w:rsidP="007569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4700FA"/>
    <w:multiLevelType w:val="hybridMultilevel"/>
    <w:tmpl w:val="B62E78F2"/>
    <w:lvl w:ilvl="0" w:tplc="56AC6B1E">
      <w:numFmt w:val="bullet"/>
      <w:lvlText w:val="-"/>
      <w:lvlJc w:val="left"/>
      <w:pPr>
        <w:tabs>
          <w:tab w:val="num" w:pos="735"/>
        </w:tabs>
        <w:ind w:left="735" w:hanging="375"/>
      </w:pPr>
      <w:rPr>
        <w:rFonts w:ascii="VNI-Times" w:eastAsia="SimSun" w:hAnsi="VNI-Times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CD0A4E"/>
    <w:multiLevelType w:val="hybridMultilevel"/>
    <w:tmpl w:val="B96A95EA"/>
    <w:lvl w:ilvl="0" w:tplc="B5703BD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NI-Times" w:eastAsia="Times New Roman" w:hAnsi="VNI-Times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D676A8"/>
    <w:multiLevelType w:val="hybridMultilevel"/>
    <w:tmpl w:val="94B46A62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F93209"/>
    <w:multiLevelType w:val="hybridMultilevel"/>
    <w:tmpl w:val="EAFE8FAE"/>
    <w:lvl w:ilvl="0" w:tplc="4D2E55A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622180"/>
    <w:multiLevelType w:val="hybridMultilevel"/>
    <w:tmpl w:val="E18E871E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FD353C"/>
    <w:multiLevelType w:val="hybridMultilevel"/>
    <w:tmpl w:val="EFF88898"/>
    <w:lvl w:ilvl="0" w:tplc="EF06667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322527">
    <w:abstractNumId w:val="1"/>
  </w:num>
  <w:num w:numId="2" w16cid:durableId="1053507001">
    <w:abstractNumId w:val="0"/>
  </w:num>
  <w:num w:numId="3" w16cid:durableId="40060260">
    <w:abstractNumId w:val="5"/>
  </w:num>
  <w:num w:numId="4" w16cid:durableId="1777481657">
    <w:abstractNumId w:val="2"/>
  </w:num>
  <w:num w:numId="5" w16cid:durableId="1171484692">
    <w:abstractNumId w:val="4"/>
  </w:num>
  <w:num w:numId="6" w16cid:durableId="186531689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attachedTemplate r:id="rId1"/>
  <w:doNotTrackMoves/>
  <w:defaultTabStop w:val="720"/>
  <w:characterSpacingControl w:val="doNotCompress"/>
  <w:hdrShapeDefaults>
    <o:shapedefaults v:ext="edit" spidmax="2073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E29A5"/>
    <w:rsid w:val="0000101A"/>
    <w:rsid w:val="00004379"/>
    <w:rsid w:val="00005D8C"/>
    <w:rsid w:val="00014B92"/>
    <w:rsid w:val="00020F59"/>
    <w:rsid w:val="0004181D"/>
    <w:rsid w:val="00044005"/>
    <w:rsid w:val="000467E5"/>
    <w:rsid w:val="00051299"/>
    <w:rsid w:val="000657D2"/>
    <w:rsid w:val="00065F18"/>
    <w:rsid w:val="000738B2"/>
    <w:rsid w:val="00075360"/>
    <w:rsid w:val="00094273"/>
    <w:rsid w:val="00097DA3"/>
    <w:rsid w:val="000A02F4"/>
    <w:rsid w:val="000A17FE"/>
    <w:rsid w:val="000A521A"/>
    <w:rsid w:val="000B6867"/>
    <w:rsid w:val="000E1936"/>
    <w:rsid w:val="000E2A93"/>
    <w:rsid w:val="000E32C6"/>
    <w:rsid w:val="000F0131"/>
    <w:rsid w:val="000F5DFD"/>
    <w:rsid w:val="0010184E"/>
    <w:rsid w:val="00102F49"/>
    <w:rsid w:val="001045A5"/>
    <w:rsid w:val="00106F6B"/>
    <w:rsid w:val="00111EBC"/>
    <w:rsid w:val="00112CCC"/>
    <w:rsid w:val="00114B46"/>
    <w:rsid w:val="00117210"/>
    <w:rsid w:val="00120F99"/>
    <w:rsid w:val="00127304"/>
    <w:rsid w:val="00131409"/>
    <w:rsid w:val="00134A53"/>
    <w:rsid w:val="00135184"/>
    <w:rsid w:val="001371E4"/>
    <w:rsid w:val="001374B6"/>
    <w:rsid w:val="00137B3A"/>
    <w:rsid w:val="00142142"/>
    <w:rsid w:val="001535AD"/>
    <w:rsid w:val="001546B4"/>
    <w:rsid w:val="001560B6"/>
    <w:rsid w:val="0016794E"/>
    <w:rsid w:val="00170FFF"/>
    <w:rsid w:val="00172AFF"/>
    <w:rsid w:val="001816FD"/>
    <w:rsid w:val="001827C9"/>
    <w:rsid w:val="001833AC"/>
    <w:rsid w:val="00185B89"/>
    <w:rsid w:val="00186C01"/>
    <w:rsid w:val="001902EF"/>
    <w:rsid w:val="00194A46"/>
    <w:rsid w:val="00195C6D"/>
    <w:rsid w:val="00197FCC"/>
    <w:rsid w:val="001A5230"/>
    <w:rsid w:val="001B24CC"/>
    <w:rsid w:val="001B3EE5"/>
    <w:rsid w:val="001B72E0"/>
    <w:rsid w:val="001C24E8"/>
    <w:rsid w:val="001C3C2A"/>
    <w:rsid w:val="001C3CF1"/>
    <w:rsid w:val="001C4323"/>
    <w:rsid w:val="001D3FF7"/>
    <w:rsid w:val="001E259D"/>
    <w:rsid w:val="001F1FAB"/>
    <w:rsid w:val="001F329D"/>
    <w:rsid w:val="001F43E0"/>
    <w:rsid w:val="002036AF"/>
    <w:rsid w:val="00205892"/>
    <w:rsid w:val="00216480"/>
    <w:rsid w:val="002208E4"/>
    <w:rsid w:val="00221F81"/>
    <w:rsid w:val="00225CEF"/>
    <w:rsid w:val="002270A4"/>
    <w:rsid w:val="002271C5"/>
    <w:rsid w:val="00227A8F"/>
    <w:rsid w:val="00227B41"/>
    <w:rsid w:val="00241190"/>
    <w:rsid w:val="002442FE"/>
    <w:rsid w:val="002543D8"/>
    <w:rsid w:val="00262786"/>
    <w:rsid w:val="002804A1"/>
    <w:rsid w:val="00281715"/>
    <w:rsid w:val="00286408"/>
    <w:rsid w:val="00290D2D"/>
    <w:rsid w:val="002A02AD"/>
    <w:rsid w:val="002A736D"/>
    <w:rsid w:val="002B430A"/>
    <w:rsid w:val="002B61D8"/>
    <w:rsid w:val="002C59FE"/>
    <w:rsid w:val="002C602D"/>
    <w:rsid w:val="002C7EE0"/>
    <w:rsid w:val="002D1976"/>
    <w:rsid w:val="002D39EE"/>
    <w:rsid w:val="002E16A8"/>
    <w:rsid w:val="002E221D"/>
    <w:rsid w:val="002F5BEE"/>
    <w:rsid w:val="00305A00"/>
    <w:rsid w:val="003122DB"/>
    <w:rsid w:val="00314A66"/>
    <w:rsid w:val="00317720"/>
    <w:rsid w:val="00322D63"/>
    <w:rsid w:val="00334488"/>
    <w:rsid w:val="00334DE1"/>
    <w:rsid w:val="003360B4"/>
    <w:rsid w:val="00340846"/>
    <w:rsid w:val="00357F27"/>
    <w:rsid w:val="00360340"/>
    <w:rsid w:val="00366625"/>
    <w:rsid w:val="00370389"/>
    <w:rsid w:val="0037183A"/>
    <w:rsid w:val="003726A9"/>
    <w:rsid w:val="0037301A"/>
    <w:rsid w:val="00373861"/>
    <w:rsid w:val="00373E94"/>
    <w:rsid w:val="00375F53"/>
    <w:rsid w:val="003774D8"/>
    <w:rsid w:val="00380BB8"/>
    <w:rsid w:val="003914C7"/>
    <w:rsid w:val="003933D6"/>
    <w:rsid w:val="00393D37"/>
    <w:rsid w:val="00394C0C"/>
    <w:rsid w:val="003A1A1F"/>
    <w:rsid w:val="003A2D5F"/>
    <w:rsid w:val="003A307C"/>
    <w:rsid w:val="003A628F"/>
    <w:rsid w:val="003B1CC0"/>
    <w:rsid w:val="003B2885"/>
    <w:rsid w:val="003B28F7"/>
    <w:rsid w:val="003B2CD8"/>
    <w:rsid w:val="003B6CD5"/>
    <w:rsid w:val="003C0F0E"/>
    <w:rsid w:val="003C4B2B"/>
    <w:rsid w:val="003C7FCD"/>
    <w:rsid w:val="003D3768"/>
    <w:rsid w:val="003E276B"/>
    <w:rsid w:val="003F0DDA"/>
    <w:rsid w:val="003F718E"/>
    <w:rsid w:val="00407DB2"/>
    <w:rsid w:val="00414BE6"/>
    <w:rsid w:val="004155F2"/>
    <w:rsid w:val="00415EC5"/>
    <w:rsid w:val="00417D75"/>
    <w:rsid w:val="004200A9"/>
    <w:rsid w:val="004227DF"/>
    <w:rsid w:val="00424930"/>
    <w:rsid w:val="004276F0"/>
    <w:rsid w:val="00437ADA"/>
    <w:rsid w:val="00446F69"/>
    <w:rsid w:val="00447EFD"/>
    <w:rsid w:val="004616D9"/>
    <w:rsid w:val="00470991"/>
    <w:rsid w:val="004770AF"/>
    <w:rsid w:val="004940C2"/>
    <w:rsid w:val="0049572B"/>
    <w:rsid w:val="00496C0F"/>
    <w:rsid w:val="00497B85"/>
    <w:rsid w:val="004A7B4A"/>
    <w:rsid w:val="004B2DA7"/>
    <w:rsid w:val="004B5C75"/>
    <w:rsid w:val="004C0122"/>
    <w:rsid w:val="004C5DE8"/>
    <w:rsid w:val="004C71D7"/>
    <w:rsid w:val="004C74B0"/>
    <w:rsid w:val="004D6A60"/>
    <w:rsid w:val="004E0878"/>
    <w:rsid w:val="004E1677"/>
    <w:rsid w:val="004E6D38"/>
    <w:rsid w:val="004E7130"/>
    <w:rsid w:val="004F2EE7"/>
    <w:rsid w:val="004F31FD"/>
    <w:rsid w:val="004F386D"/>
    <w:rsid w:val="004F4FE2"/>
    <w:rsid w:val="004F689E"/>
    <w:rsid w:val="00502050"/>
    <w:rsid w:val="0050402D"/>
    <w:rsid w:val="00506A45"/>
    <w:rsid w:val="00507003"/>
    <w:rsid w:val="00507DEA"/>
    <w:rsid w:val="00511157"/>
    <w:rsid w:val="0052266C"/>
    <w:rsid w:val="0052469D"/>
    <w:rsid w:val="0052700C"/>
    <w:rsid w:val="005279B3"/>
    <w:rsid w:val="00527A96"/>
    <w:rsid w:val="005319E5"/>
    <w:rsid w:val="00537743"/>
    <w:rsid w:val="00545A71"/>
    <w:rsid w:val="00552CD6"/>
    <w:rsid w:val="0055342D"/>
    <w:rsid w:val="00554C6A"/>
    <w:rsid w:val="00580CE6"/>
    <w:rsid w:val="00583BF2"/>
    <w:rsid w:val="005875FE"/>
    <w:rsid w:val="0059603C"/>
    <w:rsid w:val="005A593E"/>
    <w:rsid w:val="005B03A6"/>
    <w:rsid w:val="005B3349"/>
    <w:rsid w:val="005B749E"/>
    <w:rsid w:val="005B7CD4"/>
    <w:rsid w:val="005D0713"/>
    <w:rsid w:val="005D258C"/>
    <w:rsid w:val="005E29A5"/>
    <w:rsid w:val="005E342A"/>
    <w:rsid w:val="005F127D"/>
    <w:rsid w:val="005F4D12"/>
    <w:rsid w:val="005F6BAD"/>
    <w:rsid w:val="005F7531"/>
    <w:rsid w:val="00620275"/>
    <w:rsid w:val="006208C0"/>
    <w:rsid w:val="00623E06"/>
    <w:rsid w:val="0062540C"/>
    <w:rsid w:val="00626BFE"/>
    <w:rsid w:val="00636D65"/>
    <w:rsid w:val="006373E4"/>
    <w:rsid w:val="006452A9"/>
    <w:rsid w:val="0064637D"/>
    <w:rsid w:val="00650D4E"/>
    <w:rsid w:val="0065486B"/>
    <w:rsid w:val="006576FC"/>
    <w:rsid w:val="006659FB"/>
    <w:rsid w:val="0066790A"/>
    <w:rsid w:val="00670678"/>
    <w:rsid w:val="00672658"/>
    <w:rsid w:val="00674780"/>
    <w:rsid w:val="00680CFA"/>
    <w:rsid w:val="006816E1"/>
    <w:rsid w:val="006966EF"/>
    <w:rsid w:val="006B7E02"/>
    <w:rsid w:val="006C2A28"/>
    <w:rsid w:val="006D2062"/>
    <w:rsid w:val="006D2A0B"/>
    <w:rsid w:val="006D5134"/>
    <w:rsid w:val="006D668E"/>
    <w:rsid w:val="006E239A"/>
    <w:rsid w:val="006E4D04"/>
    <w:rsid w:val="006F230C"/>
    <w:rsid w:val="00702A21"/>
    <w:rsid w:val="00710D3D"/>
    <w:rsid w:val="00720529"/>
    <w:rsid w:val="00721BA2"/>
    <w:rsid w:val="00722299"/>
    <w:rsid w:val="00743A36"/>
    <w:rsid w:val="007470D9"/>
    <w:rsid w:val="007537AF"/>
    <w:rsid w:val="00755DAC"/>
    <w:rsid w:val="0075693F"/>
    <w:rsid w:val="00760708"/>
    <w:rsid w:val="00762A5F"/>
    <w:rsid w:val="0077473D"/>
    <w:rsid w:val="00787528"/>
    <w:rsid w:val="007907A9"/>
    <w:rsid w:val="007A0521"/>
    <w:rsid w:val="007A1131"/>
    <w:rsid w:val="007A139C"/>
    <w:rsid w:val="007A5A1C"/>
    <w:rsid w:val="007A7B9C"/>
    <w:rsid w:val="007B6233"/>
    <w:rsid w:val="007B7588"/>
    <w:rsid w:val="007C64FE"/>
    <w:rsid w:val="007C6A8F"/>
    <w:rsid w:val="007C7CB9"/>
    <w:rsid w:val="007E39FD"/>
    <w:rsid w:val="007E69EF"/>
    <w:rsid w:val="007F28F1"/>
    <w:rsid w:val="007F7C9E"/>
    <w:rsid w:val="00810326"/>
    <w:rsid w:val="00810461"/>
    <w:rsid w:val="008113D7"/>
    <w:rsid w:val="00812CFC"/>
    <w:rsid w:val="00814A78"/>
    <w:rsid w:val="00816CF0"/>
    <w:rsid w:val="008177D3"/>
    <w:rsid w:val="00826C01"/>
    <w:rsid w:val="00832654"/>
    <w:rsid w:val="00842949"/>
    <w:rsid w:val="00844455"/>
    <w:rsid w:val="00857945"/>
    <w:rsid w:val="0086101D"/>
    <w:rsid w:val="0086465F"/>
    <w:rsid w:val="00865F4B"/>
    <w:rsid w:val="00870013"/>
    <w:rsid w:val="008877CB"/>
    <w:rsid w:val="00887ED4"/>
    <w:rsid w:val="008928CA"/>
    <w:rsid w:val="00893632"/>
    <w:rsid w:val="0089539B"/>
    <w:rsid w:val="00895F4D"/>
    <w:rsid w:val="00897BEA"/>
    <w:rsid w:val="008A107B"/>
    <w:rsid w:val="008A4E7B"/>
    <w:rsid w:val="008A5CC8"/>
    <w:rsid w:val="008B46A6"/>
    <w:rsid w:val="008C245A"/>
    <w:rsid w:val="008C4F74"/>
    <w:rsid w:val="008C527E"/>
    <w:rsid w:val="008D0D1B"/>
    <w:rsid w:val="008D162B"/>
    <w:rsid w:val="008D1F8E"/>
    <w:rsid w:val="008E50BC"/>
    <w:rsid w:val="008E5929"/>
    <w:rsid w:val="008E5BD8"/>
    <w:rsid w:val="008F1027"/>
    <w:rsid w:val="008F2150"/>
    <w:rsid w:val="008F51DD"/>
    <w:rsid w:val="00900C00"/>
    <w:rsid w:val="00900D09"/>
    <w:rsid w:val="00917AA2"/>
    <w:rsid w:val="00924F20"/>
    <w:rsid w:val="00926E0B"/>
    <w:rsid w:val="0094446A"/>
    <w:rsid w:val="00945E9E"/>
    <w:rsid w:val="00946FBF"/>
    <w:rsid w:val="00954AD3"/>
    <w:rsid w:val="00960AC6"/>
    <w:rsid w:val="0096254F"/>
    <w:rsid w:val="009632C0"/>
    <w:rsid w:val="0096544D"/>
    <w:rsid w:val="00967118"/>
    <w:rsid w:val="00973676"/>
    <w:rsid w:val="00974FD4"/>
    <w:rsid w:val="0097548B"/>
    <w:rsid w:val="009754BB"/>
    <w:rsid w:val="00982771"/>
    <w:rsid w:val="009957AF"/>
    <w:rsid w:val="00995B3A"/>
    <w:rsid w:val="009A0E16"/>
    <w:rsid w:val="009A2032"/>
    <w:rsid w:val="009A6190"/>
    <w:rsid w:val="009A76F2"/>
    <w:rsid w:val="009B19F1"/>
    <w:rsid w:val="009B3E80"/>
    <w:rsid w:val="009B53BB"/>
    <w:rsid w:val="009E34BC"/>
    <w:rsid w:val="009E73AD"/>
    <w:rsid w:val="009F5E64"/>
    <w:rsid w:val="009F6AD3"/>
    <w:rsid w:val="009F7874"/>
    <w:rsid w:val="00A00910"/>
    <w:rsid w:val="00A0277B"/>
    <w:rsid w:val="00A05969"/>
    <w:rsid w:val="00A1180F"/>
    <w:rsid w:val="00A12DA6"/>
    <w:rsid w:val="00A15540"/>
    <w:rsid w:val="00A15D4F"/>
    <w:rsid w:val="00A24A9E"/>
    <w:rsid w:val="00A32908"/>
    <w:rsid w:val="00A36717"/>
    <w:rsid w:val="00A37A67"/>
    <w:rsid w:val="00A4012F"/>
    <w:rsid w:val="00A440FA"/>
    <w:rsid w:val="00A5040D"/>
    <w:rsid w:val="00A56FD8"/>
    <w:rsid w:val="00A6392F"/>
    <w:rsid w:val="00A66E41"/>
    <w:rsid w:val="00A73DF3"/>
    <w:rsid w:val="00A81C8F"/>
    <w:rsid w:val="00A94523"/>
    <w:rsid w:val="00A947E5"/>
    <w:rsid w:val="00A9607F"/>
    <w:rsid w:val="00AB3A3D"/>
    <w:rsid w:val="00AC18F6"/>
    <w:rsid w:val="00AC23EB"/>
    <w:rsid w:val="00AC513C"/>
    <w:rsid w:val="00AC5D93"/>
    <w:rsid w:val="00AC6F80"/>
    <w:rsid w:val="00AC747E"/>
    <w:rsid w:val="00AD196F"/>
    <w:rsid w:val="00AD55A4"/>
    <w:rsid w:val="00AE4100"/>
    <w:rsid w:val="00AE543A"/>
    <w:rsid w:val="00AE56EC"/>
    <w:rsid w:val="00AF4142"/>
    <w:rsid w:val="00B03C7F"/>
    <w:rsid w:val="00B04377"/>
    <w:rsid w:val="00B068CE"/>
    <w:rsid w:val="00B1077C"/>
    <w:rsid w:val="00B11331"/>
    <w:rsid w:val="00B11D7F"/>
    <w:rsid w:val="00B12EB0"/>
    <w:rsid w:val="00B15B6B"/>
    <w:rsid w:val="00B21BA8"/>
    <w:rsid w:val="00B2276F"/>
    <w:rsid w:val="00B3016D"/>
    <w:rsid w:val="00B30750"/>
    <w:rsid w:val="00B31557"/>
    <w:rsid w:val="00B432E6"/>
    <w:rsid w:val="00B4475E"/>
    <w:rsid w:val="00B46CCB"/>
    <w:rsid w:val="00B56A82"/>
    <w:rsid w:val="00B57BFE"/>
    <w:rsid w:val="00B60D04"/>
    <w:rsid w:val="00B641D9"/>
    <w:rsid w:val="00B65286"/>
    <w:rsid w:val="00B668F2"/>
    <w:rsid w:val="00B722BB"/>
    <w:rsid w:val="00B748BB"/>
    <w:rsid w:val="00B845E8"/>
    <w:rsid w:val="00B848F9"/>
    <w:rsid w:val="00B92654"/>
    <w:rsid w:val="00B9750F"/>
    <w:rsid w:val="00BA155A"/>
    <w:rsid w:val="00BA5423"/>
    <w:rsid w:val="00BA7415"/>
    <w:rsid w:val="00BB2F87"/>
    <w:rsid w:val="00BC13D0"/>
    <w:rsid w:val="00BD3EA3"/>
    <w:rsid w:val="00BD4047"/>
    <w:rsid w:val="00BD44CB"/>
    <w:rsid w:val="00BD66CD"/>
    <w:rsid w:val="00BE2A1E"/>
    <w:rsid w:val="00BE6614"/>
    <w:rsid w:val="00BE7AB4"/>
    <w:rsid w:val="00BF10EB"/>
    <w:rsid w:val="00BF21E1"/>
    <w:rsid w:val="00BF4985"/>
    <w:rsid w:val="00BF5773"/>
    <w:rsid w:val="00BF711E"/>
    <w:rsid w:val="00C00715"/>
    <w:rsid w:val="00C064D0"/>
    <w:rsid w:val="00C11FFF"/>
    <w:rsid w:val="00C147C1"/>
    <w:rsid w:val="00C21C84"/>
    <w:rsid w:val="00C22C1E"/>
    <w:rsid w:val="00C22FFC"/>
    <w:rsid w:val="00C2540A"/>
    <w:rsid w:val="00C31188"/>
    <w:rsid w:val="00C33ADB"/>
    <w:rsid w:val="00C40337"/>
    <w:rsid w:val="00C4096E"/>
    <w:rsid w:val="00C414EB"/>
    <w:rsid w:val="00C455BB"/>
    <w:rsid w:val="00C471DF"/>
    <w:rsid w:val="00C50D94"/>
    <w:rsid w:val="00C532CD"/>
    <w:rsid w:val="00C534FA"/>
    <w:rsid w:val="00C54C31"/>
    <w:rsid w:val="00C57E54"/>
    <w:rsid w:val="00C60C0A"/>
    <w:rsid w:val="00C61712"/>
    <w:rsid w:val="00C65C09"/>
    <w:rsid w:val="00C7040E"/>
    <w:rsid w:val="00C838E3"/>
    <w:rsid w:val="00C85662"/>
    <w:rsid w:val="00C950F3"/>
    <w:rsid w:val="00C96744"/>
    <w:rsid w:val="00CA39EF"/>
    <w:rsid w:val="00CA6E5F"/>
    <w:rsid w:val="00CB2221"/>
    <w:rsid w:val="00CB4E02"/>
    <w:rsid w:val="00CC3901"/>
    <w:rsid w:val="00CC7DE0"/>
    <w:rsid w:val="00CD0E1B"/>
    <w:rsid w:val="00CD219E"/>
    <w:rsid w:val="00CD29FF"/>
    <w:rsid w:val="00CD6E40"/>
    <w:rsid w:val="00CE12E3"/>
    <w:rsid w:val="00CE2618"/>
    <w:rsid w:val="00CE296A"/>
    <w:rsid w:val="00CE367E"/>
    <w:rsid w:val="00CE7627"/>
    <w:rsid w:val="00CF7832"/>
    <w:rsid w:val="00D12B7C"/>
    <w:rsid w:val="00D13AD3"/>
    <w:rsid w:val="00D14E61"/>
    <w:rsid w:val="00D15957"/>
    <w:rsid w:val="00D23360"/>
    <w:rsid w:val="00D247E9"/>
    <w:rsid w:val="00D26F78"/>
    <w:rsid w:val="00D3420F"/>
    <w:rsid w:val="00D34391"/>
    <w:rsid w:val="00D370A7"/>
    <w:rsid w:val="00D379C5"/>
    <w:rsid w:val="00D430F7"/>
    <w:rsid w:val="00D43227"/>
    <w:rsid w:val="00D463A1"/>
    <w:rsid w:val="00D54372"/>
    <w:rsid w:val="00D64F01"/>
    <w:rsid w:val="00D65FDD"/>
    <w:rsid w:val="00D749D7"/>
    <w:rsid w:val="00D80C3F"/>
    <w:rsid w:val="00D901BA"/>
    <w:rsid w:val="00D95428"/>
    <w:rsid w:val="00D97C48"/>
    <w:rsid w:val="00DA2372"/>
    <w:rsid w:val="00DA624D"/>
    <w:rsid w:val="00DA6C6A"/>
    <w:rsid w:val="00DB077E"/>
    <w:rsid w:val="00DB4E7E"/>
    <w:rsid w:val="00DB7AAF"/>
    <w:rsid w:val="00DC0525"/>
    <w:rsid w:val="00DC0CE4"/>
    <w:rsid w:val="00DC6B5A"/>
    <w:rsid w:val="00DC71DF"/>
    <w:rsid w:val="00DE3987"/>
    <w:rsid w:val="00DF4B82"/>
    <w:rsid w:val="00DF5603"/>
    <w:rsid w:val="00E04D00"/>
    <w:rsid w:val="00E1125B"/>
    <w:rsid w:val="00E16D18"/>
    <w:rsid w:val="00E2727D"/>
    <w:rsid w:val="00E276CF"/>
    <w:rsid w:val="00E421BE"/>
    <w:rsid w:val="00E433AC"/>
    <w:rsid w:val="00E4622F"/>
    <w:rsid w:val="00E467AF"/>
    <w:rsid w:val="00E46EC3"/>
    <w:rsid w:val="00E47AF9"/>
    <w:rsid w:val="00E52BFC"/>
    <w:rsid w:val="00E549B8"/>
    <w:rsid w:val="00E57D35"/>
    <w:rsid w:val="00E6151B"/>
    <w:rsid w:val="00E64E30"/>
    <w:rsid w:val="00E70480"/>
    <w:rsid w:val="00E70A8D"/>
    <w:rsid w:val="00E74439"/>
    <w:rsid w:val="00E752D4"/>
    <w:rsid w:val="00E85DCE"/>
    <w:rsid w:val="00E970C2"/>
    <w:rsid w:val="00E97F19"/>
    <w:rsid w:val="00EB245F"/>
    <w:rsid w:val="00EB510F"/>
    <w:rsid w:val="00EC1E65"/>
    <w:rsid w:val="00EC24FF"/>
    <w:rsid w:val="00EC3D3B"/>
    <w:rsid w:val="00EC5687"/>
    <w:rsid w:val="00ED4D2B"/>
    <w:rsid w:val="00ED6684"/>
    <w:rsid w:val="00EE1DD9"/>
    <w:rsid w:val="00EF105B"/>
    <w:rsid w:val="00EF1627"/>
    <w:rsid w:val="00F00A13"/>
    <w:rsid w:val="00F01D0E"/>
    <w:rsid w:val="00F0274E"/>
    <w:rsid w:val="00F040FD"/>
    <w:rsid w:val="00F04810"/>
    <w:rsid w:val="00F13171"/>
    <w:rsid w:val="00F145A0"/>
    <w:rsid w:val="00F173BA"/>
    <w:rsid w:val="00F2090A"/>
    <w:rsid w:val="00F228F8"/>
    <w:rsid w:val="00F2594E"/>
    <w:rsid w:val="00F31DB7"/>
    <w:rsid w:val="00F35A07"/>
    <w:rsid w:val="00F40171"/>
    <w:rsid w:val="00F428B7"/>
    <w:rsid w:val="00F46524"/>
    <w:rsid w:val="00F568E9"/>
    <w:rsid w:val="00F60960"/>
    <w:rsid w:val="00F60B73"/>
    <w:rsid w:val="00F672BB"/>
    <w:rsid w:val="00F704FD"/>
    <w:rsid w:val="00F906D5"/>
    <w:rsid w:val="00F917BC"/>
    <w:rsid w:val="00F95A49"/>
    <w:rsid w:val="00F97E09"/>
    <w:rsid w:val="00FA0509"/>
    <w:rsid w:val="00FB2E97"/>
    <w:rsid w:val="00FB6D5E"/>
    <w:rsid w:val="00FD3C2D"/>
    <w:rsid w:val="00FE1FB2"/>
    <w:rsid w:val="00FE363E"/>
    <w:rsid w:val="00FE735A"/>
    <w:rsid w:val="00FE7EFA"/>
    <w:rsid w:val="00FF405F"/>
    <w:rsid w:val="00FF4224"/>
    <w:rsid w:val="00FF5B76"/>
    <w:rsid w:val="00FF7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3"/>
    <o:shapelayout v:ext="edit">
      <o:idmap v:ext="edit" data="2"/>
    </o:shapelayout>
  </w:shapeDefaults>
  <w:decimalSymbol w:val="."/>
  <w:listSeparator w:val=","/>
  <w14:docId w14:val="5FD3FEB9"/>
  <w15:chartTrackingRefBased/>
  <w15:docId w15:val="{9A8338CA-01E9-4554-B8E2-8BC381C9D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5687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3768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EC5687"/>
    <w:pPr>
      <w:keepNext/>
      <w:outlineLvl w:val="1"/>
    </w:pPr>
    <w:rPr>
      <w:rFonts w:ascii="VNI-Helve" w:hAnsi="VNI-Helve"/>
      <w:sz w:val="3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7F27"/>
    <w:pPr>
      <w:spacing w:before="240" w:after="60"/>
      <w:outlineLvl w:val="6"/>
    </w:pPr>
    <w:rPr>
      <w:rFonts w:ascii="Calibri" w:hAnsi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EC5687"/>
    <w:rPr>
      <w:rFonts w:ascii="VNI-Helve" w:eastAsia="Times New Roman" w:hAnsi="VNI-Helve" w:cs="Times New Roman"/>
      <w:sz w:val="30"/>
      <w:szCs w:val="24"/>
    </w:rPr>
  </w:style>
  <w:style w:type="character" w:styleId="Hyperlink">
    <w:name w:val="Hyperlink"/>
    <w:rsid w:val="00EC5687"/>
    <w:rPr>
      <w:color w:val="0000FF"/>
      <w:u w:val="single"/>
    </w:rPr>
  </w:style>
  <w:style w:type="paragraph" w:styleId="Footer">
    <w:name w:val="footer"/>
    <w:basedOn w:val="Normal"/>
    <w:link w:val="FooterChar"/>
    <w:rsid w:val="00EC5687"/>
    <w:pPr>
      <w:tabs>
        <w:tab w:val="center" w:pos="4320"/>
        <w:tab w:val="right" w:pos="8640"/>
      </w:tabs>
    </w:pPr>
    <w:rPr>
      <w:lang w:val="x-none" w:eastAsia="x-none"/>
    </w:rPr>
  </w:style>
  <w:style w:type="character" w:customStyle="1" w:styleId="FooterChar">
    <w:name w:val="Footer Char"/>
    <w:link w:val="Footer"/>
    <w:rsid w:val="00EC5687"/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qFormat/>
    <w:rsid w:val="00EC5687"/>
    <w:rPr>
      <w:b/>
      <w:bCs/>
    </w:rPr>
  </w:style>
  <w:style w:type="table" w:styleId="LightList-Accent3">
    <w:name w:val="Light List Accent 3"/>
    <w:basedOn w:val="TableNormal"/>
    <w:uiPriority w:val="61"/>
    <w:rsid w:val="00414BE6"/>
    <w:rPr>
      <w:rFonts w:ascii="Arial" w:eastAsia="Times New Roman" w:hAnsi="Arial"/>
      <w:sz w:val="22"/>
      <w:szCs w:val="22"/>
      <w:lang w:bidi="en-US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  <w:color w:val="FFFFFF"/>
      </w:rPr>
      <w:tblPr/>
      <w:trPr>
        <w:hidden/>
      </w:trPr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rPr>
        <w:hidden/>
      </w:trPr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4155F2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4155F2"/>
    <w:rPr>
      <w:rFonts w:ascii="Tahoma" w:eastAsia="Times New Roman" w:hAnsi="Tahoma" w:cs="Tahoma"/>
      <w:sz w:val="16"/>
      <w:szCs w:val="16"/>
      <w:lang w:val="en-US" w:eastAsia="en-US"/>
    </w:rPr>
  </w:style>
  <w:style w:type="character" w:styleId="FollowedHyperlink">
    <w:name w:val="FollowedHyperlink"/>
    <w:uiPriority w:val="99"/>
    <w:semiHidden/>
    <w:unhideWhenUsed/>
    <w:rsid w:val="00A1180F"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unhideWhenUsed/>
    <w:rsid w:val="00F428B7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F428B7"/>
    <w:rPr>
      <w:rFonts w:ascii="Times New Roman" w:eastAsia="Times New Roman" w:hAnsi="Times New Roman"/>
      <w:sz w:val="24"/>
      <w:szCs w:val="24"/>
    </w:rPr>
  </w:style>
  <w:style w:type="character" w:customStyle="1" w:styleId="Heading1Char">
    <w:name w:val="Heading 1 Char"/>
    <w:link w:val="Heading1"/>
    <w:uiPriority w:val="9"/>
    <w:rsid w:val="003D3768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paragraph" w:styleId="BodyTextIndent">
    <w:name w:val="Body Text Indent"/>
    <w:basedOn w:val="Normal"/>
    <w:link w:val="BodyTextIndentChar"/>
    <w:rsid w:val="00BE6614"/>
    <w:pPr>
      <w:tabs>
        <w:tab w:val="left" w:pos="5760"/>
      </w:tabs>
      <w:ind w:left="360"/>
    </w:pPr>
    <w:rPr>
      <w:rFonts w:ascii="VNI-Times" w:eastAsia="SimSun" w:hAnsi="VNI-Times"/>
    </w:rPr>
  </w:style>
  <w:style w:type="character" w:customStyle="1" w:styleId="BodyTextIndentChar">
    <w:name w:val="Body Text Indent Char"/>
    <w:link w:val="BodyTextIndent"/>
    <w:rsid w:val="00BE6614"/>
    <w:rPr>
      <w:rFonts w:ascii="VNI-Times" w:eastAsia="SimSun" w:hAnsi="VNI-Times"/>
      <w:sz w:val="24"/>
      <w:szCs w:val="24"/>
    </w:rPr>
  </w:style>
  <w:style w:type="table" w:styleId="TableGrid">
    <w:name w:val="Table Grid"/>
    <w:basedOn w:val="TableNormal"/>
    <w:uiPriority w:val="59"/>
    <w:rsid w:val="00E421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hidden/>
    </w:trPr>
  </w:style>
  <w:style w:type="character" w:customStyle="1" w:styleId="Heading7Char">
    <w:name w:val="Heading 7 Char"/>
    <w:link w:val="Heading7"/>
    <w:uiPriority w:val="9"/>
    <w:semiHidden/>
    <w:rsid w:val="00357F27"/>
    <w:rPr>
      <w:rFonts w:ascii="Calibri" w:eastAsia="Times New Roman" w:hAnsi="Calibri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432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evs\Projects\DaiPhucVinh\Client\Resources\WordTemplate\TemplateBaoGia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81CF1D-C9C5-4ACE-8AE0-1BD34FC9FC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TemplateBaoGia.dot</Template>
  <TotalTime>109</TotalTime>
  <Pages>2</Pages>
  <Words>609</Words>
  <Characters>3474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quinn</dc:creator>
  <cp:keywords/>
  <cp:lastModifiedBy>PC01</cp:lastModifiedBy>
  <cp:revision>134</cp:revision>
  <dcterms:created xsi:type="dcterms:W3CDTF">2022-09-24T04:30:00Z</dcterms:created>
  <dcterms:modified xsi:type="dcterms:W3CDTF">2023-01-11T10:31:00Z</dcterms:modified>
</cp:coreProperties>
</file>